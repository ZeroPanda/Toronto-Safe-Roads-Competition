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FCAEF" w14:textId="6538FF8A" w:rsidR="002E626B" w:rsidRPr="000040C5" w:rsidRDefault="00303345" w:rsidP="00224640">
      <w:pPr>
        <w:pStyle w:val="Title"/>
      </w:pPr>
      <w:r>
        <w:rPr>
          <w:rStyle w:val="Emphasis"/>
          <w:sz w:val="144"/>
          <w:szCs w:val="56"/>
        </w:rPr>
        <w:t>2020 Safe Roads Competition</w:t>
      </w:r>
      <w:r w:rsidR="00224640" w:rsidRPr="001A6C46">
        <w:rPr>
          <w:sz w:val="144"/>
          <w:szCs w:val="56"/>
        </w:rPr>
        <w:t xml:space="preserve"> </w:t>
      </w:r>
    </w:p>
    <w:p w14:paraId="3C49270A" w14:textId="301D0A44" w:rsidR="00C31B26" w:rsidRPr="000040C5" w:rsidRDefault="00303345" w:rsidP="00224640">
      <w:pPr>
        <w:pStyle w:val="Subtitle"/>
      </w:pPr>
      <w:r>
        <w:t>Investigat</w:t>
      </w:r>
      <w:r w:rsidR="008A7E8F">
        <w:t>e</w:t>
      </w:r>
      <w:r w:rsidR="001A6C46">
        <w:t xml:space="preserve"> the</w:t>
      </w:r>
      <w:r>
        <w:t xml:space="preserve"> </w:t>
      </w:r>
      <w:r w:rsidR="008A7E8F">
        <w:t xml:space="preserve">root </w:t>
      </w:r>
      <w:r>
        <w:t>cause</w:t>
      </w:r>
      <w:r w:rsidR="008A7E8F">
        <w:t xml:space="preserve"> of </w:t>
      </w:r>
      <w:r>
        <w:t xml:space="preserve">a fatality, and </w:t>
      </w:r>
      <w:r w:rsidR="008A7E8F">
        <w:t xml:space="preserve">prioritize </w:t>
      </w:r>
      <w:r>
        <w:t>preventi</w:t>
      </w:r>
      <w:r w:rsidR="008A7E8F">
        <w:t>ve approach, in line with “</w:t>
      </w:r>
      <w:r>
        <w:t>Vision Zero</w:t>
      </w:r>
      <w:r w:rsidR="008A7E8F">
        <w:t xml:space="preserve"> 2.0 Road Map”</w:t>
      </w:r>
    </w:p>
    <w:p w14:paraId="5D6B79E8" w14:textId="3DF4485E" w:rsidR="00C31B26" w:rsidRPr="000040C5" w:rsidRDefault="00D149D2" w:rsidP="00224640">
      <w:pPr>
        <w:pStyle w:val="CoverHead1"/>
      </w:pPr>
      <w:r>
        <w:t xml:space="preserve">Group 6: </w:t>
      </w:r>
    </w:p>
    <w:p w14:paraId="5CB4642C" w14:textId="757C2363" w:rsidR="001A6C46" w:rsidRPr="001A6C46" w:rsidRDefault="001A6C46" w:rsidP="001A6C46">
      <w:pPr>
        <w:pStyle w:val="CoverHead2"/>
      </w:pPr>
      <w:proofErr w:type="spellStart"/>
      <w:r>
        <w:t>Shrey</w:t>
      </w:r>
      <w:proofErr w:type="spellEnd"/>
      <w:r>
        <w:t xml:space="preserve"> Shah, Cheng Wang, </w:t>
      </w:r>
      <w:proofErr w:type="spellStart"/>
      <w:r>
        <w:t>Sumit</w:t>
      </w:r>
      <w:proofErr w:type="spellEnd"/>
      <w:r w:rsidR="004E06EE">
        <w:t xml:space="preserve"> Chaudhary</w:t>
      </w:r>
      <w:r>
        <w:t xml:space="preserve">, </w:t>
      </w:r>
      <w:proofErr w:type="spellStart"/>
      <w:r>
        <w:t>Bibhav</w:t>
      </w:r>
      <w:proofErr w:type="spellEnd"/>
      <w:r w:rsidR="004E06EE">
        <w:t xml:space="preserve"> </w:t>
      </w:r>
      <w:proofErr w:type="spellStart"/>
      <w:r w:rsidR="004E06EE">
        <w:t>Rimal</w:t>
      </w:r>
      <w:proofErr w:type="spellEnd"/>
      <w:r w:rsidR="00303345">
        <w:t xml:space="preserve"> (George Brown College) </w:t>
      </w:r>
    </w:p>
    <w:p w14:paraId="068B924C" w14:textId="15E8AA08" w:rsidR="00224640" w:rsidRPr="000040C5" w:rsidRDefault="00C0258C" w:rsidP="00224640">
      <w:pPr>
        <w:pStyle w:val="CoverHead1"/>
      </w:pPr>
      <w:r>
        <w:t xml:space="preserve">Professor: </w:t>
      </w:r>
    </w:p>
    <w:p w14:paraId="33782D60" w14:textId="41D07E59" w:rsidR="00EB6826" w:rsidRPr="000040C5" w:rsidRDefault="009E6417" w:rsidP="006C67DE">
      <w:pPr>
        <w:pStyle w:val="CoverHead2"/>
      </w:pPr>
      <w:r>
        <w:t>R</w:t>
      </w:r>
      <w:r w:rsidR="001A6C46">
        <w:t xml:space="preserve">ichard </w:t>
      </w:r>
      <w:proofErr w:type="spellStart"/>
      <w:r w:rsidR="001A6C46">
        <w:t>Boire</w:t>
      </w:r>
      <w:proofErr w:type="spellEnd"/>
    </w:p>
    <w:p w14:paraId="24718575" w14:textId="77777777" w:rsidR="00224640" w:rsidRPr="000040C5" w:rsidRDefault="00DA53A2" w:rsidP="00224640">
      <w:pPr>
        <w:pStyle w:val="CoverHead1"/>
      </w:pPr>
      <w:sdt>
        <w:sdtPr>
          <w:id w:val="-1976748250"/>
          <w:placeholder>
            <w:docPart w:val="330E744571724EBB96794707155B3C36"/>
          </w:placeholder>
          <w:temporary/>
          <w:showingPlcHdr/>
          <w15:appearance w15:val="hidden"/>
        </w:sdtPr>
        <w:sdtEndPr/>
        <w:sdtContent>
          <w:r w:rsidR="00224640" w:rsidRPr="000040C5">
            <w:t>Course:</w:t>
          </w:r>
        </w:sdtContent>
      </w:sdt>
    </w:p>
    <w:p w14:paraId="32199B38" w14:textId="4B5A1B2C" w:rsidR="00EB6826" w:rsidRPr="000040C5" w:rsidRDefault="00DA53A2" w:rsidP="00224640">
      <w:pPr>
        <w:pStyle w:val="CoverHead2"/>
      </w:pPr>
      <w:sdt>
        <w:sdtPr>
          <w:alias w:val="Title"/>
          <w:tag w:val=""/>
          <w:id w:val="-1762127408"/>
          <w:placeholder>
            <w:docPart w:val="3E10D8868D9944D9A703F7AEB27F305D"/>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2970A0">
            <w:t xml:space="preserve">Data </w:t>
          </w:r>
          <w:r w:rsidR="00C0258C">
            <w:t>P</w:t>
          </w:r>
          <w:r w:rsidR="002970A0">
            <w:t xml:space="preserve">roject </w:t>
          </w:r>
          <w:r w:rsidR="00C0258C">
            <w:t>C</w:t>
          </w:r>
          <w:r w:rsidR="002970A0">
            <w:t>apstone</w:t>
          </w:r>
        </w:sdtContent>
      </w:sdt>
    </w:p>
    <w:p w14:paraId="1B647249" w14:textId="025446CC" w:rsidR="00EB6826" w:rsidRPr="000040C5" w:rsidRDefault="00EB6826" w:rsidP="008606AB">
      <w:r w:rsidRPr="000040C5">
        <w:br w:type="page"/>
      </w:r>
    </w:p>
    <w:p w14:paraId="7781242C" w14:textId="2FE48B05" w:rsidR="00EB6826" w:rsidRPr="00D95B54" w:rsidRDefault="00C0258C" w:rsidP="00D8227D">
      <w:pPr>
        <w:pStyle w:val="Heading1"/>
        <w:rPr>
          <w:sz w:val="40"/>
          <w:szCs w:val="8"/>
        </w:rPr>
      </w:pPr>
      <w:r w:rsidRPr="00D06445">
        <w:rPr>
          <w:noProof/>
        </w:rPr>
        <w:lastRenderedPageBreak/>
        <w:drawing>
          <wp:anchor distT="0" distB="0" distL="114300" distR="114300" simplePos="0" relativeHeight="251662336" behindDoc="1" locked="0" layoutInCell="1" allowOverlap="1" wp14:anchorId="344F19EB" wp14:editId="62A23A16">
            <wp:simplePos x="0" y="0"/>
            <wp:positionH relativeFrom="margin">
              <wp:align>left</wp:align>
            </wp:positionH>
            <wp:positionV relativeFrom="paragraph">
              <wp:posOffset>394970</wp:posOffset>
            </wp:positionV>
            <wp:extent cx="4025900" cy="2728595"/>
            <wp:effectExtent l="19050" t="19050" r="12700" b="14605"/>
            <wp:wrapTight wrapText="bothSides">
              <wp:wrapPolygon edited="0">
                <wp:start x="-102" y="-151"/>
                <wp:lineTo x="-102" y="21565"/>
                <wp:lineTo x="21566" y="21565"/>
                <wp:lineTo x="21566" y="-151"/>
                <wp:lineTo x="-102" y="-151"/>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2502" cy="27400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A6C46" w:rsidRPr="00D95B54">
        <w:rPr>
          <w:color w:val="4472C4" w:themeColor="accent1"/>
          <w:sz w:val="40"/>
          <w:szCs w:val="8"/>
        </w:rPr>
        <w:t>Analysis 1:</w:t>
      </w:r>
      <w:r w:rsidR="00EC7EB3" w:rsidRPr="00D95B54">
        <w:rPr>
          <w:color w:val="4472C4" w:themeColor="accent1"/>
          <w:sz w:val="40"/>
          <w:szCs w:val="8"/>
        </w:rPr>
        <w:t xml:space="preserve"> </w:t>
      </w:r>
      <w:r>
        <w:rPr>
          <w:sz w:val="40"/>
          <w:szCs w:val="8"/>
        </w:rPr>
        <w:t>Number</w:t>
      </w:r>
      <w:r w:rsidR="0071354B" w:rsidRPr="00D95B54">
        <w:rPr>
          <w:sz w:val="40"/>
          <w:szCs w:val="8"/>
        </w:rPr>
        <w:t xml:space="preserve"> of </w:t>
      </w:r>
      <w:r w:rsidR="002A1E6B">
        <w:rPr>
          <w:sz w:val="40"/>
          <w:szCs w:val="8"/>
        </w:rPr>
        <w:t>P</w:t>
      </w:r>
      <w:r w:rsidR="0071354B" w:rsidRPr="00D95B54">
        <w:rPr>
          <w:sz w:val="40"/>
          <w:szCs w:val="8"/>
        </w:rPr>
        <w:t xml:space="preserve">eople </w:t>
      </w:r>
      <w:r w:rsidR="002A1E6B">
        <w:rPr>
          <w:sz w:val="40"/>
          <w:szCs w:val="8"/>
        </w:rPr>
        <w:t>I</w:t>
      </w:r>
      <w:r w:rsidR="00D95B54" w:rsidRPr="00D95B54">
        <w:rPr>
          <w:sz w:val="40"/>
          <w:szCs w:val="8"/>
        </w:rPr>
        <w:t xml:space="preserve">njured vs. </w:t>
      </w:r>
      <w:r w:rsidR="002A1E6B">
        <w:rPr>
          <w:sz w:val="40"/>
          <w:szCs w:val="8"/>
        </w:rPr>
        <w:t>A</w:t>
      </w:r>
      <w:r w:rsidR="00D95B54" w:rsidRPr="00D95B54">
        <w:rPr>
          <w:sz w:val="40"/>
          <w:szCs w:val="8"/>
        </w:rPr>
        <w:t>ge</w:t>
      </w:r>
      <w:r w:rsidR="002A1E6B">
        <w:rPr>
          <w:sz w:val="40"/>
          <w:szCs w:val="8"/>
        </w:rPr>
        <w:t xml:space="preserve"> Group</w:t>
      </w:r>
      <w:r w:rsidR="00D95B54" w:rsidRPr="00D95B54">
        <w:rPr>
          <w:sz w:val="40"/>
          <w:szCs w:val="8"/>
        </w:rPr>
        <w:t xml:space="preserve"> </w:t>
      </w:r>
    </w:p>
    <w:p w14:paraId="7789A052" w14:textId="177FF251" w:rsidR="008A7E8F" w:rsidRDefault="000E7310" w:rsidP="001B33FA">
      <w:r>
        <w:t xml:space="preserve">The top three </w:t>
      </w:r>
      <w:r w:rsidR="008A7E8F">
        <w:t>age groups prone to major injury are</w:t>
      </w:r>
      <w:r w:rsidR="00250970">
        <w:t xml:space="preserve"> between 20-24, 25-29 and 30-34. The data excludes null value and none-value, it only includes fatal, minimal and minor level injuries.</w:t>
      </w:r>
    </w:p>
    <w:tbl>
      <w:tblPr>
        <w:tblStyle w:val="TableGrid"/>
        <w:tblpPr w:leftFromText="180" w:rightFromText="180" w:vertAnchor="page" w:horzAnchor="margin" w:tblpY="6401"/>
        <w:tblW w:w="0" w:type="auto"/>
        <w:tblLook w:val="04A0" w:firstRow="1" w:lastRow="0" w:firstColumn="1" w:lastColumn="0" w:noHBand="0" w:noVBand="1"/>
      </w:tblPr>
      <w:tblGrid>
        <w:gridCol w:w="4697"/>
        <w:gridCol w:w="4697"/>
      </w:tblGrid>
      <w:tr w:rsidR="008C38AA" w14:paraId="07ED69CD" w14:textId="77777777" w:rsidTr="008C38AA">
        <w:tc>
          <w:tcPr>
            <w:tcW w:w="4697" w:type="dxa"/>
          </w:tcPr>
          <w:p w14:paraId="02C5CD72" w14:textId="77777777" w:rsidR="008C38AA" w:rsidRDefault="008C38AA" w:rsidP="008C38AA">
            <w:r>
              <w:t xml:space="preserve">Age Group </w:t>
            </w:r>
          </w:p>
        </w:tc>
        <w:tc>
          <w:tcPr>
            <w:tcW w:w="4697" w:type="dxa"/>
          </w:tcPr>
          <w:p w14:paraId="79673872" w14:textId="77777777" w:rsidR="008C38AA" w:rsidRDefault="008C38AA" w:rsidP="008C38AA">
            <w:r>
              <w:t>No. of People Injured in a traffic accident</w:t>
            </w:r>
          </w:p>
        </w:tc>
      </w:tr>
      <w:tr w:rsidR="008C38AA" w14:paraId="41313BAB" w14:textId="77777777" w:rsidTr="008C38AA">
        <w:tc>
          <w:tcPr>
            <w:tcW w:w="4697" w:type="dxa"/>
          </w:tcPr>
          <w:p w14:paraId="3A0095BF" w14:textId="77777777" w:rsidR="008C38AA" w:rsidRDefault="008C38AA" w:rsidP="008C38AA">
            <w:r>
              <w:t>20-24</w:t>
            </w:r>
          </w:p>
        </w:tc>
        <w:tc>
          <w:tcPr>
            <w:tcW w:w="4697" w:type="dxa"/>
          </w:tcPr>
          <w:p w14:paraId="437D83AC" w14:textId="77777777" w:rsidR="008C38AA" w:rsidRDefault="008C38AA" w:rsidP="008C38AA">
            <w:r>
              <w:t>755</w:t>
            </w:r>
          </w:p>
        </w:tc>
      </w:tr>
      <w:tr w:rsidR="008C38AA" w14:paraId="4C0F53FB" w14:textId="77777777" w:rsidTr="008C38AA">
        <w:tc>
          <w:tcPr>
            <w:tcW w:w="4697" w:type="dxa"/>
          </w:tcPr>
          <w:p w14:paraId="18CAF553" w14:textId="77777777" w:rsidR="008C38AA" w:rsidRDefault="008C38AA" w:rsidP="008C38AA">
            <w:r>
              <w:t>25-29</w:t>
            </w:r>
          </w:p>
        </w:tc>
        <w:tc>
          <w:tcPr>
            <w:tcW w:w="4697" w:type="dxa"/>
          </w:tcPr>
          <w:p w14:paraId="3D3241B3" w14:textId="77777777" w:rsidR="008C38AA" w:rsidRDefault="008C38AA" w:rsidP="008C38AA">
            <w:r>
              <w:t>681</w:t>
            </w:r>
          </w:p>
        </w:tc>
      </w:tr>
      <w:tr w:rsidR="008C38AA" w14:paraId="4B676850" w14:textId="77777777" w:rsidTr="008C38AA">
        <w:tc>
          <w:tcPr>
            <w:tcW w:w="4697" w:type="dxa"/>
          </w:tcPr>
          <w:p w14:paraId="0315A9DE" w14:textId="77777777" w:rsidR="008C38AA" w:rsidRDefault="008C38AA" w:rsidP="008C38AA">
            <w:r>
              <w:t>30-34</w:t>
            </w:r>
          </w:p>
        </w:tc>
        <w:tc>
          <w:tcPr>
            <w:tcW w:w="4697" w:type="dxa"/>
          </w:tcPr>
          <w:p w14:paraId="7122496A" w14:textId="77777777" w:rsidR="008C38AA" w:rsidRDefault="008C38AA" w:rsidP="008C38AA">
            <w:r>
              <w:t>525</w:t>
            </w:r>
          </w:p>
        </w:tc>
      </w:tr>
    </w:tbl>
    <w:p w14:paraId="4D27D9E1" w14:textId="6F85BD6E" w:rsidR="00EB14BB" w:rsidRDefault="00A45C97" w:rsidP="001B33FA">
      <w:r>
        <w:t xml:space="preserve"> </w:t>
      </w:r>
    </w:p>
    <w:p w14:paraId="5F3D8E5E" w14:textId="578B999E" w:rsidR="00C0258C" w:rsidRDefault="00C0258C" w:rsidP="001B33FA"/>
    <w:p w14:paraId="21912AB3" w14:textId="07AFFBF8" w:rsidR="00C0258C" w:rsidRPr="000040C5" w:rsidRDefault="00C0258C" w:rsidP="001B33FA"/>
    <w:p w14:paraId="4C113557" w14:textId="67222A4E" w:rsidR="00EC7EB3" w:rsidRDefault="00EB14BB" w:rsidP="00EC7EB3">
      <w:pPr>
        <w:pStyle w:val="Heading1"/>
        <w:rPr>
          <w:rStyle w:val="Emphasis"/>
          <w:color w:val="808080" w:themeColor="background1" w:themeShade="80"/>
          <w:sz w:val="40"/>
          <w:szCs w:val="40"/>
        </w:rPr>
      </w:pPr>
      <w:r w:rsidRPr="00EB14BB">
        <w:rPr>
          <w:rStyle w:val="Emphasis"/>
          <w:sz w:val="40"/>
          <w:szCs w:val="40"/>
        </w:rPr>
        <w:t xml:space="preserve">Analysis 2: </w:t>
      </w:r>
      <w:r w:rsidR="00C0258C">
        <w:rPr>
          <w:rStyle w:val="Emphasis"/>
          <w:color w:val="808080" w:themeColor="background1" w:themeShade="80"/>
          <w:sz w:val="40"/>
          <w:szCs w:val="40"/>
        </w:rPr>
        <w:t xml:space="preserve">Number </w:t>
      </w:r>
      <w:r w:rsidR="00D06445" w:rsidRPr="00D06445">
        <w:rPr>
          <w:rStyle w:val="Emphasis"/>
          <w:color w:val="808080" w:themeColor="background1" w:themeShade="80"/>
          <w:sz w:val="40"/>
          <w:szCs w:val="40"/>
        </w:rPr>
        <w:t xml:space="preserve">of </w:t>
      </w:r>
      <w:r w:rsidR="00C0258C">
        <w:rPr>
          <w:rStyle w:val="Emphasis"/>
          <w:color w:val="808080" w:themeColor="background1" w:themeShade="80"/>
          <w:sz w:val="40"/>
          <w:szCs w:val="40"/>
        </w:rPr>
        <w:t xml:space="preserve">Fatalities </w:t>
      </w:r>
      <w:r w:rsidR="00D06445" w:rsidRPr="00D06445">
        <w:rPr>
          <w:rStyle w:val="Emphasis"/>
          <w:color w:val="808080" w:themeColor="background1" w:themeShade="80"/>
          <w:sz w:val="40"/>
          <w:szCs w:val="40"/>
        </w:rPr>
        <w:t xml:space="preserve">vs. </w:t>
      </w:r>
      <w:r w:rsidR="003E730C">
        <w:rPr>
          <w:rStyle w:val="Emphasis"/>
          <w:color w:val="808080" w:themeColor="background1" w:themeShade="80"/>
          <w:sz w:val="40"/>
          <w:szCs w:val="40"/>
        </w:rPr>
        <w:t>A</w:t>
      </w:r>
      <w:r w:rsidR="00BB2013">
        <w:rPr>
          <w:rStyle w:val="Emphasis"/>
          <w:color w:val="808080" w:themeColor="background1" w:themeShade="80"/>
          <w:sz w:val="40"/>
          <w:szCs w:val="40"/>
        </w:rPr>
        <w:t>g</w:t>
      </w:r>
      <w:r w:rsidR="00D06445" w:rsidRPr="00D06445">
        <w:rPr>
          <w:rStyle w:val="Emphasis"/>
          <w:color w:val="808080" w:themeColor="background1" w:themeShade="80"/>
          <w:sz w:val="40"/>
          <w:szCs w:val="40"/>
        </w:rPr>
        <w:t xml:space="preserve">e </w:t>
      </w:r>
      <w:r w:rsidR="003E730C">
        <w:rPr>
          <w:rStyle w:val="Emphasis"/>
          <w:color w:val="808080" w:themeColor="background1" w:themeShade="80"/>
          <w:sz w:val="40"/>
          <w:szCs w:val="40"/>
        </w:rPr>
        <w:t>G</w:t>
      </w:r>
      <w:r w:rsidR="00D06445" w:rsidRPr="00D06445">
        <w:rPr>
          <w:rStyle w:val="Emphasis"/>
          <w:color w:val="808080" w:themeColor="background1" w:themeShade="80"/>
          <w:sz w:val="40"/>
          <w:szCs w:val="40"/>
        </w:rPr>
        <w:t>roup</w:t>
      </w:r>
    </w:p>
    <w:p w14:paraId="0D5AC3B9" w14:textId="059FCECB" w:rsidR="009E6417" w:rsidRPr="00D06445" w:rsidRDefault="003E730C" w:rsidP="00D06445">
      <w:r w:rsidRPr="00D06445">
        <w:rPr>
          <w:noProof/>
        </w:rPr>
        <w:drawing>
          <wp:anchor distT="0" distB="0" distL="114300" distR="114300" simplePos="0" relativeHeight="251663360" behindDoc="1" locked="0" layoutInCell="1" allowOverlap="1" wp14:anchorId="15D58F82" wp14:editId="4150A957">
            <wp:simplePos x="0" y="0"/>
            <wp:positionH relativeFrom="margin">
              <wp:posOffset>160020</wp:posOffset>
            </wp:positionH>
            <wp:positionV relativeFrom="paragraph">
              <wp:posOffset>13970</wp:posOffset>
            </wp:positionV>
            <wp:extent cx="4194810" cy="3136900"/>
            <wp:effectExtent l="19050" t="19050" r="15240" b="25400"/>
            <wp:wrapTight wrapText="bothSides">
              <wp:wrapPolygon edited="0">
                <wp:start x="-98" y="-131"/>
                <wp:lineTo x="-98" y="21644"/>
                <wp:lineTo x="21580" y="21644"/>
                <wp:lineTo x="21580" y="-131"/>
                <wp:lineTo x="-98" y="-13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4810" cy="3136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B2013">
        <w:t xml:space="preserve">Age group of 20-24, 25-29 and 50-54 is the top three group which sustains bodily injuries in death. </w:t>
      </w:r>
      <w:r w:rsidR="0024752F">
        <w:t xml:space="preserve">93 people have been killed by traffic accident at age group of 20 to 24, 73 people at 25 to 29, and followed by 65 people </w:t>
      </w:r>
      <w:r w:rsidR="002D3083">
        <w:t>for age group of 55 to 59.</w:t>
      </w:r>
      <w:r w:rsidR="00565BE0">
        <w:t xml:space="preserve"> </w:t>
      </w:r>
      <w:r w:rsidR="00216CFA">
        <w:t xml:space="preserve">From a criticality based approach, fatality </w:t>
      </w:r>
      <w:proofErr w:type="gramStart"/>
      <w:r w:rsidR="00216CFA">
        <w:t xml:space="preserve">is  </w:t>
      </w:r>
      <w:r w:rsidR="00565BE0">
        <w:t>more</w:t>
      </w:r>
      <w:proofErr w:type="gramEnd"/>
      <w:r w:rsidR="00565BE0">
        <w:t xml:space="preserve"> severe than injur</w:t>
      </w:r>
      <w:r w:rsidR="00216CFA">
        <w:t xml:space="preserve">y. </w:t>
      </w:r>
      <w:r w:rsidR="00864928">
        <w:t>Hence, the focus is on fatality.</w:t>
      </w:r>
    </w:p>
    <w:p w14:paraId="45817512" w14:textId="5470E8EA" w:rsidR="00EB6826" w:rsidRPr="009E6417" w:rsidRDefault="00565BE0" w:rsidP="009E6417">
      <w:pPr>
        <w:pStyle w:val="Heading1"/>
        <w:rPr>
          <w:sz w:val="40"/>
          <w:szCs w:val="8"/>
        </w:rPr>
      </w:pPr>
      <w:r w:rsidRPr="009E6417">
        <w:rPr>
          <w:noProof/>
        </w:rPr>
        <w:drawing>
          <wp:anchor distT="0" distB="0" distL="114300" distR="114300" simplePos="0" relativeHeight="251664384" behindDoc="1" locked="0" layoutInCell="1" allowOverlap="1" wp14:anchorId="48A602F2" wp14:editId="59CC0B2E">
            <wp:simplePos x="0" y="0"/>
            <wp:positionH relativeFrom="margin">
              <wp:align>left</wp:align>
            </wp:positionH>
            <wp:positionV relativeFrom="paragraph">
              <wp:posOffset>706120</wp:posOffset>
            </wp:positionV>
            <wp:extent cx="4451350" cy="3422650"/>
            <wp:effectExtent l="19050" t="19050" r="25400" b="25400"/>
            <wp:wrapTight wrapText="bothSides">
              <wp:wrapPolygon edited="0">
                <wp:start x="-92" y="-120"/>
                <wp:lineTo x="-92" y="21640"/>
                <wp:lineTo x="21631" y="21640"/>
                <wp:lineTo x="21631" y="-120"/>
                <wp:lineTo x="-92" y="-12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1350" cy="3422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B2013" w:rsidRPr="00BB2013">
        <w:rPr>
          <w:sz w:val="40"/>
          <w:szCs w:val="8"/>
        </w:rPr>
        <w:t xml:space="preserve">Analysis 3: </w:t>
      </w:r>
      <w:r w:rsidR="00EC7EB3" w:rsidRPr="00BB2013">
        <w:rPr>
          <w:sz w:val="40"/>
          <w:szCs w:val="8"/>
        </w:rPr>
        <w:t xml:space="preserve"> </w:t>
      </w:r>
      <w:r w:rsidR="00FA67D1">
        <w:rPr>
          <w:rStyle w:val="Emphasis"/>
          <w:sz w:val="40"/>
          <w:szCs w:val="8"/>
        </w:rPr>
        <w:t xml:space="preserve">Investigating </w:t>
      </w:r>
      <w:r w:rsidR="008558FC">
        <w:rPr>
          <w:rStyle w:val="Emphasis"/>
          <w:sz w:val="40"/>
          <w:szCs w:val="8"/>
        </w:rPr>
        <w:t>T</w:t>
      </w:r>
      <w:r w:rsidR="00FA67D1">
        <w:rPr>
          <w:rStyle w:val="Emphasis"/>
          <w:sz w:val="40"/>
          <w:szCs w:val="8"/>
        </w:rPr>
        <w:t xml:space="preserve">ype of </w:t>
      </w:r>
      <w:r w:rsidR="00814496">
        <w:rPr>
          <w:rStyle w:val="Emphasis"/>
          <w:sz w:val="40"/>
          <w:szCs w:val="8"/>
        </w:rPr>
        <w:t>P</w:t>
      </w:r>
      <w:r w:rsidR="00FA67D1">
        <w:rPr>
          <w:rStyle w:val="Emphasis"/>
          <w:sz w:val="40"/>
          <w:szCs w:val="8"/>
        </w:rPr>
        <w:t xml:space="preserve">eople </w:t>
      </w:r>
      <w:r w:rsidR="00814496">
        <w:rPr>
          <w:rStyle w:val="Emphasis"/>
          <w:sz w:val="40"/>
          <w:szCs w:val="8"/>
        </w:rPr>
        <w:t>I</w:t>
      </w:r>
      <w:r w:rsidR="00FA67D1">
        <w:rPr>
          <w:rStyle w:val="Emphasis"/>
          <w:sz w:val="40"/>
          <w:szCs w:val="8"/>
        </w:rPr>
        <w:t>nvolved in Fatality</w:t>
      </w:r>
      <w:r w:rsidR="00F165CA">
        <w:rPr>
          <w:rStyle w:val="Emphasis"/>
          <w:sz w:val="40"/>
          <w:szCs w:val="8"/>
        </w:rPr>
        <w:t xml:space="preserve"> </w:t>
      </w:r>
    </w:p>
    <w:p w14:paraId="10253C8B" w14:textId="5E4F1AF2" w:rsidR="009E6417" w:rsidRPr="000040C5" w:rsidRDefault="00F500F7" w:rsidP="00CC0EDB">
      <w:r>
        <w:t xml:space="preserve">The figure beside </w:t>
      </w:r>
      <w:r w:rsidR="00FA67D1">
        <w:t xml:space="preserve">shows </w:t>
      </w:r>
      <w:r w:rsidR="00DC6295">
        <w:t>c</w:t>
      </w:r>
      <w:r w:rsidR="00FA67D1">
        <w:t>ategorization of people in the event of fatality. For the top 3 age groups prone to fatality</w:t>
      </w:r>
      <w:r w:rsidR="003D01FF">
        <w:t xml:space="preserve">, </w:t>
      </w:r>
      <w:r w:rsidR="002C340B">
        <w:t>d</w:t>
      </w:r>
      <w:r w:rsidR="00F165CA">
        <w:t xml:space="preserve">river, pedestrian, and passenger have the top fatality rate. </w:t>
      </w:r>
      <w:r w:rsidR="003D01FF">
        <w:t xml:space="preserve">83 drivers have been killed in an accident and followed by 61 pedestrians and 59 passengers. </w:t>
      </w:r>
    </w:p>
    <w:p w14:paraId="2CC633FC" w14:textId="4544927D" w:rsidR="00B30030" w:rsidRPr="000040C5" w:rsidRDefault="00785745" w:rsidP="00B30030">
      <w:pPr>
        <w:pStyle w:val="Heading2"/>
      </w:pPr>
      <w:r w:rsidRPr="002C340B">
        <w:rPr>
          <w:color w:val="808080" w:themeColor="background1" w:themeShade="80"/>
          <w:sz w:val="40"/>
          <w:szCs w:val="8"/>
        </w:rPr>
        <w:t>Analysis 3.1:</w:t>
      </w:r>
      <w:r w:rsidRPr="00BB2013">
        <w:rPr>
          <w:sz w:val="40"/>
          <w:szCs w:val="8"/>
        </w:rPr>
        <w:t xml:space="preserve"> </w:t>
      </w:r>
      <w:r w:rsidR="00FA67D1">
        <w:t xml:space="preserve">Investigating </w:t>
      </w:r>
      <w:r w:rsidR="008558FC">
        <w:t>E</w:t>
      </w:r>
      <w:r w:rsidR="00FA67D1">
        <w:t xml:space="preserve">ffect of </w:t>
      </w:r>
      <w:r w:rsidR="008558FC">
        <w:t>V</w:t>
      </w:r>
      <w:r w:rsidR="00FA67D1">
        <w:t xml:space="preserve">isibility on Fatality </w:t>
      </w:r>
    </w:p>
    <w:p w14:paraId="4AC51626" w14:textId="3ADD296D" w:rsidR="0002791A" w:rsidRDefault="00E36B2B" w:rsidP="00CC0EDB">
      <w:r w:rsidRPr="003D01FF">
        <w:rPr>
          <w:noProof/>
        </w:rPr>
        <w:drawing>
          <wp:anchor distT="0" distB="0" distL="114300" distR="114300" simplePos="0" relativeHeight="251665408" behindDoc="1" locked="0" layoutInCell="1" allowOverlap="1" wp14:anchorId="5B4431FE" wp14:editId="7A9115C3">
            <wp:simplePos x="0" y="0"/>
            <wp:positionH relativeFrom="margin">
              <wp:posOffset>6350</wp:posOffset>
            </wp:positionH>
            <wp:positionV relativeFrom="paragraph">
              <wp:posOffset>25400</wp:posOffset>
            </wp:positionV>
            <wp:extent cx="4464050" cy="3340100"/>
            <wp:effectExtent l="19050" t="19050" r="12700" b="12700"/>
            <wp:wrapTight wrapText="bothSides">
              <wp:wrapPolygon edited="0">
                <wp:start x="-92" y="-123"/>
                <wp:lineTo x="-92" y="21559"/>
                <wp:lineTo x="21569" y="21559"/>
                <wp:lineTo x="21569" y="-123"/>
                <wp:lineTo x="-92" y="-12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4050" cy="3340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F292E">
        <w:t xml:space="preserve">164 </w:t>
      </w:r>
      <w:r w:rsidR="002C340B">
        <w:t>cases of fatality</w:t>
      </w:r>
      <w:r w:rsidR="009F292E">
        <w:t xml:space="preserve"> happened </w:t>
      </w:r>
      <w:r w:rsidR="002C340B">
        <w:t xml:space="preserve">during </w:t>
      </w:r>
      <w:r w:rsidR="009F292E">
        <w:t>clear vision,</w:t>
      </w:r>
      <w:r w:rsidR="002C340B">
        <w:t xml:space="preserve"> </w:t>
      </w:r>
      <w:r w:rsidR="009F292E">
        <w:t>followed by 23 cases in rainy day and 6 cases in other situations. This analysis clarifie</w:t>
      </w:r>
      <w:r w:rsidR="002C340B">
        <w:t>s</w:t>
      </w:r>
      <w:r w:rsidR="009F292E">
        <w:t xml:space="preserve"> that rain and snow</w:t>
      </w:r>
      <w:r w:rsidR="002C340B">
        <w:t xml:space="preserve"> is not a contributor for fatality.</w:t>
      </w:r>
      <w:r w:rsidR="001B5B3E">
        <w:t xml:space="preserve"> </w:t>
      </w:r>
      <w:r w:rsidR="00775862">
        <w:t>P</w:t>
      </w:r>
      <w:r w:rsidR="001B5B3E">
        <w:t xml:space="preserve">eople might lower their guard when weather condition is great </w:t>
      </w:r>
      <w:r w:rsidR="00A23782">
        <w:t>while</w:t>
      </w:r>
      <w:r w:rsidR="001B5B3E">
        <w:t xml:space="preserve"> driving.</w:t>
      </w:r>
    </w:p>
    <w:p w14:paraId="2052B41E" w14:textId="77777777" w:rsidR="001B5B3E" w:rsidRPr="000040C5" w:rsidRDefault="001B5B3E" w:rsidP="00CC0EDB"/>
    <w:p w14:paraId="05EF9436" w14:textId="328A953F" w:rsidR="00B30030" w:rsidRPr="000040C5" w:rsidRDefault="002C340B" w:rsidP="00B30030">
      <w:pPr>
        <w:pStyle w:val="Heading2"/>
      </w:pPr>
      <w:r w:rsidRPr="002C340B">
        <w:rPr>
          <w:color w:val="808080" w:themeColor="background1" w:themeShade="80"/>
          <w:sz w:val="40"/>
          <w:szCs w:val="8"/>
        </w:rPr>
        <w:t>Analysis 3.</w:t>
      </w:r>
      <w:r>
        <w:rPr>
          <w:color w:val="808080" w:themeColor="background1" w:themeShade="80"/>
          <w:sz w:val="40"/>
          <w:szCs w:val="8"/>
        </w:rPr>
        <w:t xml:space="preserve">2: </w:t>
      </w:r>
      <w:r w:rsidR="004D47C4">
        <w:t xml:space="preserve">Investigating road conditions and Vehicle type with fatality </w:t>
      </w:r>
      <w:r w:rsidR="00CA1538">
        <w:t xml:space="preserve"> </w:t>
      </w:r>
    </w:p>
    <w:p w14:paraId="49E80FD6" w14:textId="317FAFDB" w:rsidR="00CA1538" w:rsidRDefault="004D47C4" w:rsidP="00CC0EDB">
      <w:pPr>
        <w:rPr>
          <w:lang w:val="en-CA" w:eastAsia="zh-CN"/>
        </w:rPr>
      </w:pPr>
      <w:r w:rsidRPr="001B5B3E">
        <w:rPr>
          <w:noProof/>
        </w:rPr>
        <w:drawing>
          <wp:anchor distT="0" distB="0" distL="114300" distR="114300" simplePos="0" relativeHeight="251666432" behindDoc="1" locked="0" layoutInCell="1" allowOverlap="1" wp14:anchorId="5544F6EE" wp14:editId="3D5DAE5E">
            <wp:simplePos x="0" y="0"/>
            <wp:positionH relativeFrom="margin">
              <wp:align>left</wp:align>
            </wp:positionH>
            <wp:positionV relativeFrom="paragraph">
              <wp:posOffset>8255</wp:posOffset>
            </wp:positionV>
            <wp:extent cx="4356100" cy="3260090"/>
            <wp:effectExtent l="19050" t="19050" r="25400" b="16510"/>
            <wp:wrapTight wrapText="bothSides">
              <wp:wrapPolygon edited="0">
                <wp:start x="-94" y="-126"/>
                <wp:lineTo x="-94" y="21583"/>
                <wp:lineTo x="21631" y="21583"/>
                <wp:lineTo x="21631" y="-126"/>
                <wp:lineTo x="-94" y="-12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4753" cy="32742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37E58">
        <w:rPr>
          <w:lang w:val="en-CA" w:eastAsia="zh-CN"/>
        </w:rPr>
        <w:t xml:space="preserve">Based on the analysis 3.2, </w:t>
      </w:r>
      <w:r w:rsidR="00007C88">
        <w:rPr>
          <w:lang w:val="en-CA" w:eastAsia="zh-CN"/>
        </w:rPr>
        <w:t xml:space="preserve">155 </w:t>
      </w:r>
      <w:r w:rsidR="00963227">
        <w:rPr>
          <w:lang w:val="en-CA" w:eastAsia="zh-CN"/>
        </w:rPr>
        <w:t xml:space="preserve">traffic deaths happened when the road </w:t>
      </w:r>
      <w:r w:rsidR="00007C88">
        <w:rPr>
          <w:lang w:val="en-CA" w:eastAsia="zh-CN"/>
        </w:rPr>
        <w:t xml:space="preserve">condition </w:t>
      </w:r>
      <w:r w:rsidR="00963227">
        <w:rPr>
          <w:lang w:val="en-CA" w:eastAsia="zh-CN"/>
        </w:rPr>
        <w:t>was dry</w:t>
      </w:r>
      <w:r w:rsidR="00007C88">
        <w:rPr>
          <w:lang w:val="en-CA" w:eastAsia="zh-CN"/>
        </w:rPr>
        <w:t xml:space="preserve">. </w:t>
      </w:r>
      <w:r w:rsidR="00963227">
        <w:rPr>
          <w:lang w:val="en-CA" w:eastAsia="zh-CN"/>
        </w:rPr>
        <w:t xml:space="preserve">35 people </w:t>
      </w:r>
      <w:r w:rsidR="00CF2DF1">
        <w:rPr>
          <w:lang w:val="en-CA" w:eastAsia="zh-CN"/>
        </w:rPr>
        <w:t xml:space="preserve">got into an </w:t>
      </w:r>
      <w:r w:rsidR="00963227">
        <w:rPr>
          <w:lang w:val="en-CA" w:eastAsia="zh-CN"/>
        </w:rPr>
        <w:t xml:space="preserve">accident when the road was wet. </w:t>
      </w:r>
    </w:p>
    <w:p w14:paraId="0993D60A" w14:textId="424241D0" w:rsidR="00375A4D" w:rsidRDefault="00375A4D" w:rsidP="00CC0EDB">
      <w:pPr>
        <w:rPr>
          <w:lang w:val="en-CA" w:eastAsia="zh-CN"/>
        </w:rPr>
      </w:pPr>
    </w:p>
    <w:p w14:paraId="26723AE0" w14:textId="1185ECBC" w:rsidR="00375A4D" w:rsidRDefault="00375A4D" w:rsidP="00CC0EDB">
      <w:pPr>
        <w:rPr>
          <w:lang w:val="en-CA" w:eastAsia="zh-CN"/>
        </w:rPr>
      </w:pPr>
    </w:p>
    <w:p w14:paraId="59D797F3" w14:textId="18FA940E" w:rsidR="00EF102E" w:rsidRDefault="00EF102E" w:rsidP="00CC0EDB">
      <w:pPr>
        <w:rPr>
          <w:lang w:val="en-CA" w:eastAsia="zh-CN"/>
        </w:rPr>
      </w:pPr>
    </w:p>
    <w:p w14:paraId="600E9368" w14:textId="2A39F112" w:rsidR="00711F39" w:rsidRDefault="00711F39" w:rsidP="00CC0EDB">
      <w:pPr>
        <w:rPr>
          <w:lang w:val="en-CA" w:eastAsia="zh-CN"/>
        </w:rPr>
      </w:pPr>
    </w:p>
    <w:p w14:paraId="0BE215C9" w14:textId="7B6A761D" w:rsidR="00711F39" w:rsidRDefault="00711F39" w:rsidP="00CC0EDB">
      <w:pPr>
        <w:rPr>
          <w:lang w:val="en-CA" w:eastAsia="zh-CN"/>
        </w:rPr>
      </w:pPr>
    </w:p>
    <w:p w14:paraId="3E423C48" w14:textId="77777777" w:rsidR="00711F39" w:rsidRDefault="00711F39" w:rsidP="00CC0EDB">
      <w:pPr>
        <w:rPr>
          <w:lang w:val="en-CA" w:eastAsia="zh-CN"/>
        </w:rPr>
      </w:pPr>
    </w:p>
    <w:p w14:paraId="1A913F15" w14:textId="2DA5C713" w:rsidR="00EF102E" w:rsidRDefault="00EF102E" w:rsidP="00CC0EDB">
      <w:pPr>
        <w:rPr>
          <w:lang w:val="en-CA" w:eastAsia="zh-CN"/>
        </w:rPr>
      </w:pPr>
    </w:p>
    <w:p w14:paraId="78AF0F34" w14:textId="68D0C9EA" w:rsidR="00CA1538" w:rsidRDefault="00711F39" w:rsidP="00CC0EDB">
      <w:pPr>
        <w:rPr>
          <w:lang w:val="en-CA" w:eastAsia="zh-CN"/>
        </w:rPr>
      </w:pPr>
      <w:r w:rsidRPr="00963227">
        <w:rPr>
          <w:noProof/>
        </w:rPr>
        <w:drawing>
          <wp:anchor distT="0" distB="0" distL="114300" distR="114300" simplePos="0" relativeHeight="251667456" behindDoc="1" locked="0" layoutInCell="1" allowOverlap="1" wp14:anchorId="4B3A6F5B" wp14:editId="5CB0C19D">
            <wp:simplePos x="0" y="0"/>
            <wp:positionH relativeFrom="margin">
              <wp:align>left</wp:align>
            </wp:positionH>
            <wp:positionV relativeFrom="paragraph">
              <wp:posOffset>28575</wp:posOffset>
            </wp:positionV>
            <wp:extent cx="4330700" cy="3251200"/>
            <wp:effectExtent l="19050" t="19050" r="12700" b="25400"/>
            <wp:wrapTight wrapText="bothSides">
              <wp:wrapPolygon edited="0">
                <wp:start x="-95" y="-127"/>
                <wp:lineTo x="-95" y="21642"/>
                <wp:lineTo x="21568" y="21642"/>
                <wp:lineTo x="21568" y="-127"/>
                <wp:lineTo x="-95" y="-12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0700" cy="3251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n-CA" w:eastAsia="zh-CN"/>
        </w:rPr>
        <w:t xml:space="preserve">The effect </w:t>
      </w:r>
      <w:r w:rsidR="00D66C99">
        <w:rPr>
          <w:lang w:val="en-CA" w:eastAsia="zh-CN"/>
        </w:rPr>
        <w:t>of vehicle type with fatality shows that</w:t>
      </w:r>
      <w:r w:rsidR="000219F2">
        <w:rPr>
          <w:lang w:val="en-CA" w:eastAsia="zh-CN"/>
        </w:rPr>
        <w:t xml:space="preserve"> 82</w:t>
      </w:r>
      <w:r w:rsidR="00CA1538">
        <w:rPr>
          <w:lang w:val="en-CA" w:eastAsia="zh-CN"/>
        </w:rPr>
        <w:t xml:space="preserve"> fatal accidents happened when </w:t>
      </w:r>
      <w:r w:rsidR="00A335B8">
        <w:rPr>
          <w:lang w:val="en-CA" w:eastAsia="zh-CN"/>
        </w:rPr>
        <w:t xml:space="preserve">people </w:t>
      </w:r>
      <w:r w:rsidR="00D66C99">
        <w:rPr>
          <w:lang w:val="en-CA" w:eastAsia="zh-CN"/>
        </w:rPr>
        <w:t>were driving</w:t>
      </w:r>
      <w:r w:rsidR="00A335B8">
        <w:rPr>
          <w:lang w:val="en-CA" w:eastAsia="zh-CN"/>
        </w:rPr>
        <w:t xml:space="preserve"> automob</w:t>
      </w:r>
      <w:r w:rsidR="000219F2">
        <w:rPr>
          <w:lang w:val="en-CA" w:eastAsia="zh-CN"/>
        </w:rPr>
        <w:t xml:space="preserve">ile, station wagon. Only one fatal case for each pickup truck, passenger van and delivery van. </w:t>
      </w:r>
    </w:p>
    <w:p w14:paraId="69FAD96E" w14:textId="3FCADB48" w:rsidR="00963227" w:rsidRDefault="00963227" w:rsidP="00CC0EDB">
      <w:pPr>
        <w:rPr>
          <w:lang w:val="en-CA" w:eastAsia="zh-CN"/>
        </w:rPr>
      </w:pPr>
    </w:p>
    <w:p w14:paraId="4C27CFFE" w14:textId="6EB659A0" w:rsidR="00963227" w:rsidRDefault="00963227" w:rsidP="00CC0EDB">
      <w:pPr>
        <w:rPr>
          <w:lang w:val="en-CA" w:eastAsia="zh-CN"/>
        </w:rPr>
      </w:pPr>
    </w:p>
    <w:p w14:paraId="2D2C9E84" w14:textId="5BB1D997" w:rsidR="00963227" w:rsidRPr="000040C5" w:rsidRDefault="00963227" w:rsidP="00CC0EDB"/>
    <w:p w14:paraId="7F69C301" w14:textId="203D03CB" w:rsidR="00B30030" w:rsidRPr="000040C5" w:rsidRDefault="002C340B" w:rsidP="00B30030">
      <w:pPr>
        <w:pStyle w:val="Heading2"/>
      </w:pPr>
      <w:r w:rsidRPr="002C340B">
        <w:rPr>
          <w:color w:val="808080" w:themeColor="background1" w:themeShade="80"/>
          <w:sz w:val="40"/>
          <w:szCs w:val="8"/>
        </w:rPr>
        <w:t>Analysis 3.</w:t>
      </w:r>
      <w:r>
        <w:rPr>
          <w:color w:val="808080" w:themeColor="background1" w:themeShade="80"/>
          <w:sz w:val="40"/>
          <w:szCs w:val="8"/>
        </w:rPr>
        <w:t xml:space="preserve">3: </w:t>
      </w:r>
      <w:r w:rsidR="00025554">
        <w:t xml:space="preserve">Investigating Location coordinates with fatality </w:t>
      </w:r>
    </w:p>
    <w:tbl>
      <w:tblPr>
        <w:tblW w:w="5094" w:type="pct"/>
        <w:tblCellMar>
          <w:left w:w="0" w:type="dxa"/>
          <w:right w:w="0" w:type="dxa"/>
        </w:tblCellMar>
        <w:tblLook w:val="0600" w:firstRow="0" w:lastRow="0" w:firstColumn="0" w:lastColumn="0" w:noHBand="1" w:noVBand="1"/>
      </w:tblPr>
      <w:tblGrid>
        <w:gridCol w:w="6886"/>
        <w:gridCol w:w="19"/>
        <w:gridCol w:w="2676"/>
      </w:tblGrid>
      <w:tr w:rsidR="00025554" w:rsidRPr="000040C5" w14:paraId="391B642F" w14:textId="77777777" w:rsidTr="00025554">
        <w:trPr>
          <w:trHeight w:val="4125"/>
        </w:trPr>
        <w:tc>
          <w:tcPr>
            <w:tcW w:w="6886" w:type="dxa"/>
          </w:tcPr>
          <w:p w14:paraId="18AF4871" w14:textId="0C3D73D1" w:rsidR="00B71E3C" w:rsidRPr="000040C5" w:rsidRDefault="00831199" w:rsidP="000219F2">
            <w:pPr>
              <w:pStyle w:val="ListBullet"/>
              <w:numPr>
                <w:ilvl w:val="0"/>
                <w:numId w:val="0"/>
              </w:numPr>
            </w:pPr>
            <w:r w:rsidRPr="00831199">
              <w:rPr>
                <w:noProof/>
              </w:rPr>
              <w:drawing>
                <wp:inline distT="0" distB="0" distL="0" distR="0" wp14:anchorId="047B4F19" wp14:editId="349C04CA">
                  <wp:extent cx="4146550" cy="3408040"/>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6579" cy="3432721"/>
                          </a:xfrm>
                          <a:prstGeom prst="rect">
                            <a:avLst/>
                          </a:prstGeom>
                          <a:ln>
                            <a:solidFill>
                              <a:schemeClr val="tx1"/>
                            </a:solidFill>
                          </a:ln>
                        </pic:spPr>
                      </pic:pic>
                    </a:graphicData>
                  </a:graphic>
                </wp:inline>
              </w:drawing>
            </w:r>
          </w:p>
        </w:tc>
        <w:tc>
          <w:tcPr>
            <w:tcW w:w="19" w:type="dxa"/>
          </w:tcPr>
          <w:p w14:paraId="177AC908" w14:textId="77777777" w:rsidR="00B71E3C" w:rsidRPr="000040C5" w:rsidRDefault="00B71E3C" w:rsidP="008606AB">
            <w:pPr>
              <w:ind w:left="360"/>
            </w:pPr>
          </w:p>
        </w:tc>
        <w:tc>
          <w:tcPr>
            <w:tcW w:w="2676" w:type="dxa"/>
          </w:tcPr>
          <w:p w14:paraId="0CFBF60F" w14:textId="4E56D762" w:rsidR="0030312F" w:rsidRPr="000040C5" w:rsidRDefault="00C37E74" w:rsidP="00D50592">
            <w:pPr>
              <w:pStyle w:val="ListBullet"/>
              <w:numPr>
                <w:ilvl w:val="0"/>
                <w:numId w:val="0"/>
              </w:numPr>
            </w:pPr>
            <w:r>
              <w:t xml:space="preserve">The effect of road </w:t>
            </w:r>
            <w:r w:rsidR="00642CA4">
              <w:t>location on</w:t>
            </w:r>
            <w:r>
              <w:t xml:space="preserve"> fatality shows that</w:t>
            </w:r>
            <w:r w:rsidR="00D50592">
              <w:t xml:space="preserve"> 36 cases</w:t>
            </w:r>
            <w:r>
              <w:t xml:space="preserve"> of fatality is around m</w:t>
            </w:r>
            <w:r w:rsidR="00D50592">
              <w:t>id-block</w:t>
            </w:r>
            <w:r>
              <w:t xml:space="preserve"> and </w:t>
            </w:r>
            <w:r w:rsidR="00D50592">
              <w:t>24 happened in the intersection</w:t>
            </w:r>
            <w:r w:rsidR="00642CA4">
              <w:t xml:space="preserve">. </w:t>
            </w:r>
          </w:p>
        </w:tc>
      </w:tr>
    </w:tbl>
    <w:p w14:paraId="6ADF2488" w14:textId="2044DE2E" w:rsidR="00EC7EB3" w:rsidRPr="00831199" w:rsidRDefault="00831199" w:rsidP="00EC7EB3">
      <w:pPr>
        <w:pStyle w:val="Heading1"/>
        <w:rPr>
          <w:sz w:val="40"/>
          <w:szCs w:val="40"/>
        </w:rPr>
      </w:pPr>
      <w:r w:rsidRPr="00831199">
        <w:rPr>
          <w:sz w:val="40"/>
          <w:szCs w:val="40"/>
        </w:rPr>
        <w:t xml:space="preserve">Analysis 4: </w:t>
      </w:r>
      <w:r w:rsidR="00EC7EB3" w:rsidRPr="00831199">
        <w:rPr>
          <w:sz w:val="40"/>
          <w:szCs w:val="40"/>
        </w:rPr>
        <w:t xml:space="preserve"> </w:t>
      </w:r>
      <w:r w:rsidR="00070E90">
        <w:rPr>
          <w:rStyle w:val="Emphasis"/>
          <w:sz w:val="40"/>
          <w:szCs w:val="40"/>
        </w:rPr>
        <w:t>Location and light</w:t>
      </w:r>
      <w:r w:rsidR="007374CC">
        <w:rPr>
          <w:rStyle w:val="Emphasis"/>
          <w:sz w:val="40"/>
          <w:szCs w:val="40"/>
        </w:rPr>
        <w:t>ing</w:t>
      </w:r>
      <w:r w:rsidR="00070E90">
        <w:rPr>
          <w:rStyle w:val="Emphasis"/>
          <w:sz w:val="40"/>
          <w:szCs w:val="40"/>
        </w:rPr>
        <w:t xml:space="preserve"> analysis </w:t>
      </w:r>
      <w:r w:rsidR="00F54F3B">
        <w:rPr>
          <w:rStyle w:val="Emphasis"/>
          <w:sz w:val="40"/>
          <w:szCs w:val="40"/>
        </w:rPr>
        <w:t xml:space="preserve"> </w:t>
      </w:r>
    </w:p>
    <w:tbl>
      <w:tblPr>
        <w:tblStyle w:val="TableGrid"/>
        <w:tblW w:w="9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695"/>
        <w:gridCol w:w="125"/>
        <w:gridCol w:w="4275"/>
      </w:tblGrid>
      <w:tr w:rsidR="00070E90" w:rsidRPr="000040C5" w14:paraId="045FEB28" w14:textId="77777777" w:rsidTr="00024684">
        <w:trPr>
          <w:trHeight w:val="610"/>
        </w:trPr>
        <w:tc>
          <w:tcPr>
            <w:tcW w:w="4695" w:type="dxa"/>
            <w:tcBorders>
              <w:bottom w:val="single" w:sz="4" w:space="0" w:color="D9D9D9" w:themeColor="background1" w:themeShade="D9"/>
            </w:tcBorders>
            <w:vAlign w:val="center"/>
          </w:tcPr>
          <w:p w14:paraId="0D895DDC" w14:textId="3CF2A0FA" w:rsidR="00B71E3C" w:rsidRPr="000040C5" w:rsidRDefault="00513749" w:rsidP="0098733A">
            <w:pPr>
              <w:pStyle w:val="Heading2"/>
              <w:outlineLvl w:val="1"/>
            </w:pPr>
            <w:r>
              <w:rPr>
                <w:sz w:val="32"/>
                <w:szCs w:val="52"/>
              </w:rPr>
              <w:t xml:space="preserve">4.1 </w:t>
            </w:r>
            <w:r w:rsidR="00070E90" w:rsidRPr="000F6163">
              <w:rPr>
                <w:sz w:val="32"/>
                <w:szCs w:val="52"/>
              </w:rPr>
              <w:t>Overview of all accident</w:t>
            </w:r>
            <w:r w:rsidR="008308CF" w:rsidRPr="000F6163">
              <w:rPr>
                <w:sz w:val="32"/>
                <w:szCs w:val="52"/>
              </w:rPr>
              <w:t>s</w:t>
            </w:r>
          </w:p>
        </w:tc>
        <w:tc>
          <w:tcPr>
            <w:tcW w:w="125" w:type="dxa"/>
            <w:vAlign w:val="center"/>
          </w:tcPr>
          <w:p w14:paraId="69E27C7D" w14:textId="77777777" w:rsidR="00B71E3C" w:rsidRPr="000040C5" w:rsidRDefault="00B71E3C" w:rsidP="0098733A">
            <w:pPr>
              <w:pStyle w:val="Heading2"/>
              <w:outlineLvl w:val="1"/>
            </w:pPr>
          </w:p>
        </w:tc>
        <w:tc>
          <w:tcPr>
            <w:tcW w:w="4275" w:type="dxa"/>
            <w:tcBorders>
              <w:bottom w:val="single" w:sz="4" w:space="0" w:color="D9D9D9" w:themeColor="background1" w:themeShade="D9"/>
            </w:tcBorders>
            <w:vAlign w:val="center"/>
          </w:tcPr>
          <w:p w14:paraId="30CEB0C3" w14:textId="0E8387F5" w:rsidR="00B71E3C" w:rsidRPr="000040C5" w:rsidRDefault="00513749" w:rsidP="0098733A">
            <w:pPr>
              <w:pStyle w:val="Heading2"/>
              <w:outlineLvl w:val="1"/>
            </w:pPr>
            <w:r>
              <w:rPr>
                <w:sz w:val="32"/>
                <w:szCs w:val="52"/>
              </w:rPr>
              <w:t xml:space="preserve">4.2 </w:t>
            </w:r>
            <w:r w:rsidR="00070E90" w:rsidRPr="000F6163">
              <w:rPr>
                <w:sz w:val="32"/>
                <w:szCs w:val="52"/>
              </w:rPr>
              <w:t>Daylight and</w:t>
            </w:r>
            <w:r>
              <w:rPr>
                <w:sz w:val="32"/>
                <w:szCs w:val="52"/>
              </w:rPr>
              <w:t xml:space="preserve"> N</w:t>
            </w:r>
            <w:r w:rsidR="002C6C2E" w:rsidRPr="000F6163">
              <w:rPr>
                <w:sz w:val="32"/>
                <w:szCs w:val="52"/>
              </w:rPr>
              <w:t xml:space="preserve">o </w:t>
            </w:r>
            <w:r>
              <w:rPr>
                <w:sz w:val="32"/>
                <w:szCs w:val="52"/>
              </w:rPr>
              <w:t xml:space="preserve">traffic </w:t>
            </w:r>
            <w:r w:rsidR="002C6C2E" w:rsidRPr="000F6163">
              <w:rPr>
                <w:sz w:val="32"/>
                <w:szCs w:val="52"/>
              </w:rPr>
              <w:t xml:space="preserve">control </w:t>
            </w:r>
          </w:p>
        </w:tc>
      </w:tr>
      <w:tr w:rsidR="00070E90" w:rsidRPr="000040C5" w14:paraId="2F4536C3" w14:textId="77777777" w:rsidTr="00024684">
        <w:trPr>
          <w:trHeight w:val="610"/>
        </w:trPr>
        <w:tc>
          <w:tcPr>
            <w:tcW w:w="4695" w:type="dxa"/>
            <w:tcBorders>
              <w:top w:val="single" w:sz="4" w:space="0" w:color="D9D9D9" w:themeColor="background1" w:themeShade="D9"/>
            </w:tcBorders>
          </w:tcPr>
          <w:p w14:paraId="57CFFA45" w14:textId="77777777" w:rsidR="00B71E3C" w:rsidRDefault="00070E90" w:rsidP="008308CF">
            <w:r w:rsidRPr="00070E90">
              <w:rPr>
                <w:noProof/>
              </w:rPr>
              <w:drawing>
                <wp:anchor distT="0" distB="0" distL="114300" distR="114300" simplePos="0" relativeHeight="251669504" behindDoc="1" locked="0" layoutInCell="1" allowOverlap="1" wp14:anchorId="2A73BBEF" wp14:editId="342A7F57">
                  <wp:simplePos x="0" y="0"/>
                  <wp:positionH relativeFrom="column">
                    <wp:posOffset>20320</wp:posOffset>
                  </wp:positionH>
                  <wp:positionV relativeFrom="paragraph">
                    <wp:posOffset>19050</wp:posOffset>
                  </wp:positionV>
                  <wp:extent cx="2813050" cy="1955800"/>
                  <wp:effectExtent l="19050" t="19050" r="25400" b="25400"/>
                  <wp:wrapTight wrapText="bothSides">
                    <wp:wrapPolygon edited="0">
                      <wp:start x="-146" y="-210"/>
                      <wp:lineTo x="-146" y="21670"/>
                      <wp:lineTo x="21649" y="21670"/>
                      <wp:lineTo x="21649" y="-210"/>
                      <wp:lineTo x="-146" y="-21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3050" cy="1955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The figure above is shown all the location which happened fatal accident with top three fatality age group, clear visibility, dry road condition, automobile</w:t>
            </w:r>
            <w:r w:rsidR="008308CF">
              <w:t xml:space="preserve"> (</w:t>
            </w:r>
            <w:r>
              <w:t>station wagon</w:t>
            </w:r>
            <w:r w:rsidR="008308CF">
              <w:t>)</w:t>
            </w:r>
            <w:r>
              <w:t xml:space="preserve"> as vehicle and driver, passenger or pedestrian involved in the accident.</w:t>
            </w:r>
          </w:p>
          <w:p w14:paraId="6ECD077D" w14:textId="60C102FB" w:rsidR="00E36B2B" w:rsidRPr="00E36B2B" w:rsidRDefault="00E36B2B" w:rsidP="00E36B2B">
            <w:pPr>
              <w:tabs>
                <w:tab w:val="left" w:pos="1850"/>
              </w:tabs>
            </w:pPr>
            <w:r>
              <w:tab/>
            </w:r>
          </w:p>
        </w:tc>
        <w:tc>
          <w:tcPr>
            <w:tcW w:w="125" w:type="dxa"/>
          </w:tcPr>
          <w:p w14:paraId="4AA53BD3" w14:textId="77777777" w:rsidR="00B71E3C" w:rsidRPr="000040C5" w:rsidRDefault="00B71E3C" w:rsidP="0098733A"/>
        </w:tc>
        <w:tc>
          <w:tcPr>
            <w:tcW w:w="4275" w:type="dxa"/>
            <w:tcBorders>
              <w:top w:val="single" w:sz="4" w:space="0" w:color="D9D9D9" w:themeColor="background1" w:themeShade="D9"/>
            </w:tcBorders>
          </w:tcPr>
          <w:p w14:paraId="40E72230" w14:textId="70701FFB" w:rsidR="008E224F" w:rsidRDefault="00070E90" w:rsidP="00025554">
            <w:r w:rsidRPr="00070E90">
              <w:rPr>
                <w:noProof/>
              </w:rPr>
              <w:drawing>
                <wp:anchor distT="0" distB="0" distL="114300" distR="114300" simplePos="0" relativeHeight="251668480" behindDoc="1" locked="0" layoutInCell="1" allowOverlap="1" wp14:anchorId="16B09CBC" wp14:editId="3DDB8F11">
                  <wp:simplePos x="0" y="0"/>
                  <wp:positionH relativeFrom="column">
                    <wp:posOffset>19050</wp:posOffset>
                  </wp:positionH>
                  <wp:positionV relativeFrom="paragraph">
                    <wp:posOffset>20320</wp:posOffset>
                  </wp:positionV>
                  <wp:extent cx="2743200" cy="1843405"/>
                  <wp:effectExtent l="19050" t="19050" r="19050" b="23495"/>
                  <wp:wrapTight wrapText="bothSides">
                    <wp:wrapPolygon edited="0">
                      <wp:start x="-150" y="-223"/>
                      <wp:lineTo x="-150" y="21652"/>
                      <wp:lineTo x="21600" y="21652"/>
                      <wp:lineTo x="21600" y="-223"/>
                      <wp:lineTo x="-150" y="-22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1843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6C2E">
              <w:t>The figure above is shown the location which having fatal traffic accident in the daylight and the location has no traffic control. There are 1</w:t>
            </w:r>
            <w:r w:rsidR="002C340B">
              <w:t>1</w:t>
            </w:r>
            <w:r w:rsidR="002C6C2E">
              <w:t xml:space="preserve"> cases, and only one is happened in the intersection and rest of the accident happened in the mid-block. </w:t>
            </w:r>
            <w:r w:rsidR="00D631DA">
              <w:t>15 people involved in the 11 cases, and t</w:t>
            </w:r>
            <w:r w:rsidR="002C6C2E">
              <w:t xml:space="preserve">here are </w:t>
            </w:r>
            <w:r w:rsidR="00D631DA">
              <w:t xml:space="preserve">8 </w:t>
            </w:r>
            <w:r w:rsidR="00C104AD">
              <w:t>cases happened in Etobicoke York, 6 cases in Scarborough, and only on</w:t>
            </w:r>
            <w:r w:rsidR="00D631DA">
              <w:t>e</w:t>
            </w:r>
            <w:r w:rsidR="00C104AD">
              <w:t xml:space="preserve"> in North York</w:t>
            </w:r>
            <w:r w:rsidR="00D631DA">
              <w:t xml:space="preserve">. </w:t>
            </w:r>
            <w:r w:rsidR="00C104AD">
              <w:t>10 cases involved in speeding problem.</w:t>
            </w:r>
          </w:p>
          <w:p w14:paraId="3FF4D968" w14:textId="02C16A02" w:rsidR="00B71E3C" w:rsidRPr="000040C5" w:rsidRDefault="008E224F" w:rsidP="0098733A">
            <w:r>
              <w:t xml:space="preserve">There are </w:t>
            </w:r>
            <w:r w:rsidR="00C104AD">
              <w:t xml:space="preserve">4 big accidents which cause 2 deaths </w:t>
            </w:r>
            <w:r w:rsidR="008308CF">
              <w:t xml:space="preserve">or 1 injured and 1 fatal </w:t>
            </w:r>
            <w:r>
              <w:t xml:space="preserve">in </w:t>
            </w:r>
            <w:r w:rsidR="00C104AD">
              <w:t xml:space="preserve">each accident. The reason of causing the accident is exceeding speed limit by having drug or drinking, lost control because of inattentive </w:t>
            </w:r>
            <w:r>
              <w:t xml:space="preserve">or </w:t>
            </w:r>
            <w:r w:rsidR="00C104AD">
              <w:t xml:space="preserve">improper turn. For those location, we suggest </w:t>
            </w:r>
            <w:r>
              <w:t xml:space="preserve">installing a stop sign or speeding camera since most of the location are in the mid-block. The situation can be controlled by slow down driver’s speed or warning sign. </w:t>
            </w:r>
          </w:p>
        </w:tc>
      </w:tr>
      <w:tr w:rsidR="00070E90" w:rsidRPr="000040C5" w14:paraId="17A1AA3F" w14:textId="77777777" w:rsidTr="00024684">
        <w:trPr>
          <w:trHeight w:val="610"/>
        </w:trPr>
        <w:tc>
          <w:tcPr>
            <w:tcW w:w="4695" w:type="dxa"/>
            <w:tcBorders>
              <w:bottom w:val="single" w:sz="4" w:space="0" w:color="D9D9D9" w:themeColor="background1" w:themeShade="D9"/>
            </w:tcBorders>
          </w:tcPr>
          <w:p w14:paraId="0D52915D" w14:textId="565777F7" w:rsidR="00B71E3C" w:rsidRPr="000040C5" w:rsidRDefault="00513749" w:rsidP="0098733A">
            <w:pPr>
              <w:pStyle w:val="Heading2"/>
              <w:outlineLvl w:val="1"/>
            </w:pPr>
            <w:r>
              <w:rPr>
                <w:sz w:val="32"/>
                <w:szCs w:val="52"/>
              </w:rPr>
              <w:t xml:space="preserve">4.3 </w:t>
            </w:r>
            <w:r w:rsidR="00EE390D" w:rsidRPr="000F6163">
              <w:rPr>
                <w:sz w:val="32"/>
                <w:szCs w:val="52"/>
              </w:rPr>
              <w:t xml:space="preserve">Daylight with traffic signal or stop sign  </w:t>
            </w:r>
          </w:p>
        </w:tc>
        <w:tc>
          <w:tcPr>
            <w:tcW w:w="125" w:type="dxa"/>
          </w:tcPr>
          <w:p w14:paraId="339F4AF1" w14:textId="6C46091D" w:rsidR="00B71E3C" w:rsidRPr="000040C5" w:rsidRDefault="00B71E3C" w:rsidP="0098733A">
            <w:pPr>
              <w:pStyle w:val="Heading2"/>
              <w:outlineLvl w:val="1"/>
            </w:pPr>
          </w:p>
        </w:tc>
        <w:tc>
          <w:tcPr>
            <w:tcW w:w="4275" w:type="dxa"/>
            <w:tcBorders>
              <w:bottom w:val="single" w:sz="4" w:space="0" w:color="D9D9D9" w:themeColor="background1" w:themeShade="D9"/>
            </w:tcBorders>
          </w:tcPr>
          <w:p w14:paraId="010AD533" w14:textId="75406C20" w:rsidR="00B71E3C" w:rsidRPr="000040C5" w:rsidRDefault="00513749" w:rsidP="0098733A">
            <w:pPr>
              <w:pStyle w:val="Heading2"/>
              <w:outlineLvl w:val="1"/>
            </w:pPr>
            <w:r>
              <w:rPr>
                <w:sz w:val="32"/>
                <w:szCs w:val="52"/>
              </w:rPr>
              <w:t xml:space="preserve">4.4 </w:t>
            </w:r>
            <w:r w:rsidR="00DD618B" w:rsidRPr="00DD618B">
              <w:rPr>
                <w:sz w:val="32"/>
                <w:szCs w:val="52"/>
              </w:rPr>
              <w:t xml:space="preserve">Dark, Dark (artificial) or Dust with traffic signal </w:t>
            </w:r>
          </w:p>
        </w:tc>
      </w:tr>
      <w:tr w:rsidR="00070E90" w:rsidRPr="000040C5" w14:paraId="3ADE8227" w14:textId="77777777" w:rsidTr="00024684">
        <w:trPr>
          <w:trHeight w:val="610"/>
        </w:trPr>
        <w:tc>
          <w:tcPr>
            <w:tcW w:w="4695" w:type="dxa"/>
            <w:tcBorders>
              <w:top w:val="single" w:sz="4" w:space="0" w:color="D9D9D9" w:themeColor="background1" w:themeShade="D9"/>
            </w:tcBorders>
          </w:tcPr>
          <w:p w14:paraId="300CE684" w14:textId="55D896D8" w:rsidR="00B71E3C" w:rsidRPr="000040C5" w:rsidRDefault="00606293" w:rsidP="0098733A">
            <w:r w:rsidRPr="00EE390D">
              <w:rPr>
                <w:noProof/>
              </w:rPr>
              <w:drawing>
                <wp:anchor distT="0" distB="0" distL="114300" distR="114300" simplePos="0" relativeHeight="251673600" behindDoc="1" locked="0" layoutInCell="1" allowOverlap="1" wp14:anchorId="53FA15DD" wp14:editId="6C0498BC">
                  <wp:simplePos x="0" y="0"/>
                  <wp:positionH relativeFrom="column">
                    <wp:posOffset>0</wp:posOffset>
                  </wp:positionH>
                  <wp:positionV relativeFrom="paragraph">
                    <wp:posOffset>22860</wp:posOffset>
                  </wp:positionV>
                  <wp:extent cx="2835910" cy="2033905"/>
                  <wp:effectExtent l="19050" t="19050" r="21590" b="23495"/>
                  <wp:wrapTight wrapText="bothSides">
                    <wp:wrapPolygon edited="0">
                      <wp:start x="-145" y="-202"/>
                      <wp:lineTo x="-145" y="21647"/>
                      <wp:lineTo x="21619" y="21647"/>
                      <wp:lineTo x="21619" y="-202"/>
                      <wp:lineTo x="-145" y="-20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5910" cy="2033905"/>
                          </a:xfrm>
                          <a:prstGeom prst="rect">
                            <a:avLst/>
                          </a:prstGeom>
                          <a:ln>
                            <a:solidFill>
                              <a:schemeClr val="tx1"/>
                            </a:solidFill>
                          </a:ln>
                        </pic:spPr>
                      </pic:pic>
                    </a:graphicData>
                  </a:graphic>
                </wp:anchor>
              </w:drawing>
            </w:r>
            <w:r w:rsidR="000F6163">
              <w:t>There are 6 fatal cases happened during daytime with traffic signal or stop sign. 3 cases are in Etobicoke York and 3 cases are in North York. There is one case causes one minor injured with one fatal. Most of the cases involved disobeyed traffic control, and one had alcohol over 0.08. For preventing those accident,</w:t>
            </w:r>
            <w:r w:rsidR="00DD618B">
              <w:t xml:space="preserve"> social media might help us to raise people’s vigilance the consequence of disobeying traffic act by using those accident as an example. </w:t>
            </w:r>
          </w:p>
        </w:tc>
        <w:tc>
          <w:tcPr>
            <w:tcW w:w="125" w:type="dxa"/>
          </w:tcPr>
          <w:p w14:paraId="79F41AB2" w14:textId="77777777" w:rsidR="00B71E3C" w:rsidRPr="000040C5" w:rsidRDefault="00B71E3C" w:rsidP="0098733A"/>
        </w:tc>
        <w:tc>
          <w:tcPr>
            <w:tcW w:w="4275" w:type="dxa"/>
            <w:tcBorders>
              <w:top w:val="single" w:sz="4" w:space="0" w:color="D9D9D9" w:themeColor="background1" w:themeShade="D9"/>
            </w:tcBorders>
          </w:tcPr>
          <w:p w14:paraId="24B124D3" w14:textId="03D12F87" w:rsidR="00B71E3C" w:rsidRPr="000040C5" w:rsidRDefault="00DD618B" w:rsidP="0098733A">
            <w:r w:rsidRPr="00DD618B">
              <w:rPr>
                <w:noProof/>
              </w:rPr>
              <w:drawing>
                <wp:anchor distT="0" distB="0" distL="114300" distR="114300" simplePos="0" relativeHeight="251674624" behindDoc="1" locked="0" layoutInCell="1" allowOverlap="1" wp14:anchorId="04CF39D2" wp14:editId="16143CC0">
                  <wp:simplePos x="0" y="0"/>
                  <wp:positionH relativeFrom="column">
                    <wp:posOffset>19050</wp:posOffset>
                  </wp:positionH>
                  <wp:positionV relativeFrom="paragraph">
                    <wp:posOffset>25400</wp:posOffset>
                  </wp:positionV>
                  <wp:extent cx="2679700" cy="2014855"/>
                  <wp:effectExtent l="19050" t="19050" r="25400" b="23495"/>
                  <wp:wrapTight wrapText="bothSides">
                    <wp:wrapPolygon edited="0">
                      <wp:start x="-154" y="-204"/>
                      <wp:lineTo x="-154" y="21648"/>
                      <wp:lineTo x="21651" y="21648"/>
                      <wp:lineTo x="21651" y="-204"/>
                      <wp:lineTo x="-154" y="-20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9700" cy="2014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6791D">
              <w:t xml:space="preserve">According to the figure above, it shows that most of accident happened in intersection at evening or dust with traffic signal which is </w:t>
            </w:r>
            <w:proofErr w:type="gramStart"/>
            <w:r w:rsidR="0026791D">
              <w:t>similar to</w:t>
            </w:r>
            <w:proofErr w:type="gramEnd"/>
            <w:r w:rsidR="0026791D">
              <w:t xml:space="preserve"> the condition in the daytime. </w:t>
            </w:r>
            <w:r w:rsidR="00BA54CD">
              <w:t xml:space="preserve">There are </w:t>
            </w:r>
            <w:r w:rsidR="00024684">
              <w:t xml:space="preserve">10 </w:t>
            </w:r>
            <w:r w:rsidR="00BA54CD">
              <w:t>cases and 11 people involved in those cases. 3 drivers are disobeyed traffic control and 2 of them are ability impaired with alcohol. Two drivers exceeded speed limit and had been drinking.</w:t>
            </w:r>
            <w:r w:rsidR="004F61E7">
              <w:t xml:space="preserve"> 2 cyclists also did drink before the cyclist collisions. </w:t>
            </w:r>
            <w:r w:rsidR="00BA54CD">
              <w:t xml:space="preserve"> Therefore, almost half of the people are drink-driving. </w:t>
            </w:r>
            <w:r w:rsidR="004F61E7">
              <w:t xml:space="preserve">The problem can be prevented by using social media as well to remind people how tragic consequence will be when drunk driving. </w:t>
            </w:r>
          </w:p>
        </w:tc>
      </w:tr>
    </w:tbl>
    <w:p w14:paraId="0533E14C" w14:textId="4B50853B" w:rsidR="004A20D6" w:rsidRPr="000040C5" w:rsidRDefault="004A20D6" w:rsidP="000F6163">
      <w:pPr>
        <w:spacing w:before="480" w:after="0"/>
        <w:rPr>
          <w:noProof/>
        </w:rPr>
      </w:pPr>
    </w:p>
    <w:tbl>
      <w:tblPr>
        <w:tblStyle w:val="TableGrid"/>
        <w:tblW w:w="91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34"/>
        <w:gridCol w:w="86"/>
        <w:gridCol w:w="4351"/>
      </w:tblGrid>
      <w:tr w:rsidR="00EE390D" w:rsidRPr="000040C5" w14:paraId="37E41064" w14:textId="77777777" w:rsidTr="00CD65D4">
        <w:trPr>
          <w:trHeight w:val="610"/>
        </w:trPr>
        <w:tc>
          <w:tcPr>
            <w:tcW w:w="4734" w:type="dxa"/>
            <w:tcBorders>
              <w:bottom w:val="single" w:sz="4" w:space="0" w:color="D9D9D9" w:themeColor="background1" w:themeShade="D9"/>
            </w:tcBorders>
          </w:tcPr>
          <w:p w14:paraId="58F4FB6B" w14:textId="47E63BBA" w:rsidR="00EE390D" w:rsidRPr="000040C5" w:rsidRDefault="00513749" w:rsidP="00B36B84">
            <w:pPr>
              <w:pStyle w:val="Heading2"/>
              <w:outlineLvl w:val="1"/>
            </w:pPr>
            <w:r>
              <w:rPr>
                <w:sz w:val="32"/>
                <w:szCs w:val="52"/>
              </w:rPr>
              <w:t xml:space="preserve">4.5 </w:t>
            </w:r>
            <w:r w:rsidRPr="00DD618B">
              <w:rPr>
                <w:sz w:val="32"/>
                <w:szCs w:val="52"/>
              </w:rPr>
              <w:t xml:space="preserve">Dark, </w:t>
            </w:r>
            <w:r w:rsidRPr="00513749">
              <w:rPr>
                <w:sz w:val="32"/>
                <w:szCs w:val="32"/>
              </w:rPr>
              <w:t>Dark (artificial) or Dust</w:t>
            </w:r>
            <w:r w:rsidR="00EE390D" w:rsidRPr="00513749">
              <w:rPr>
                <w:sz w:val="32"/>
                <w:szCs w:val="32"/>
              </w:rPr>
              <w:t xml:space="preserve"> with </w:t>
            </w:r>
            <w:r w:rsidR="004F61E7" w:rsidRPr="00513749">
              <w:rPr>
                <w:sz w:val="32"/>
                <w:szCs w:val="32"/>
              </w:rPr>
              <w:t>no traffic control</w:t>
            </w:r>
            <w:r w:rsidR="004F61E7">
              <w:t xml:space="preserve"> </w:t>
            </w:r>
          </w:p>
        </w:tc>
        <w:tc>
          <w:tcPr>
            <w:tcW w:w="86" w:type="dxa"/>
          </w:tcPr>
          <w:p w14:paraId="495E226B" w14:textId="77777777" w:rsidR="00EE390D" w:rsidRPr="000040C5" w:rsidRDefault="00EE390D" w:rsidP="00B36B84">
            <w:pPr>
              <w:pStyle w:val="Heading2"/>
              <w:outlineLvl w:val="1"/>
            </w:pPr>
          </w:p>
        </w:tc>
        <w:tc>
          <w:tcPr>
            <w:tcW w:w="4351" w:type="dxa"/>
            <w:tcBorders>
              <w:bottom w:val="single" w:sz="4" w:space="0" w:color="D9D9D9" w:themeColor="background1" w:themeShade="D9"/>
            </w:tcBorders>
          </w:tcPr>
          <w:p w14:paraId="3B5B47F3" w14:textId="7207BFCD" w:rsidR="00EE390D" w:rsidRPr="000040C5" w:rsidRDefault="00513749" w:rsidP="00B36B84">
            <w:pPr>
              <w:pStyle w:val="Heading2"/>
              <w:outlineLvl w:val="1"/>
            </w:pPr>
            <w:r>
              <w:t xml:space="preserve">4.6 Gardiner Expressway </w:t>
            </w:r>
          </w:p>
        </w:tc>
      </w:tr>
      <w:tr w:rsidR="00EE390D" w:rsidRPr="000040C5" w14:paraId="37080577" w14:textId="77777777" w:rsidTr="00CD65D4">
        <w:trPr>
          <w:trHeight w:val="610"/>
        </w:trPr>
        <w:tc>
          <w:tcPr>
            <w:tcW w:w="4734" w:type="dxa"/>
            <w:tcBorders>
              <w:top w:val="single" w:sz="4" w:space="0" w:color="D9D9D9" w:themeColor="background1" w:themeShade="D9"/>
            </w:tcBorders>
          </w:tcPr>
          <w:p w14:paraId="45478647" w14:textId="77777777" w:rsidR="00CD65D4" w:rsidRDefault="004F61E7" w:rsidP="00B36B84">
            <w:r w:rsidRPr="004F61E7">
              <w:rPr>
                <w:noProof/>
              </w:rPr>
              <w:drawing>
                <wp:anchor distT="0" distB="0" distL="114300" distR="114300" simplePos="0" relativeHeight="251675648" behindDoc="1" locked="0" layoutInCell="1" allowOverlap="1" wp14:anchorId="12D82302" wp14:editId="4B780EFF">
                  <wp:simplePos x="0" y="0"/>
                  <wp:positionH relativeFrom="column">
                    <wp:posOffset>19050</wp:posOffset>
                  </wp:positionH>
                  <wp:positionV relativeFrom="paragraph">
                    <wp:posOffset>19050</wp:posOffset>
                  </wp:positionV>
                  <wp:extent cx="2940050" cy="2086610"/>
                  <wp:effectExtent l="19050" t="19050" r="12700" b="27940"/>
                  <wp:wrapTight wrapText="bothSides">
                    <wp:wrapPolygon edited="0">
                      <wp:start x="-140" y="-197"/>
                      <wp:lineTo x="-140" y="21692"/>
                      <wp:lineTo x="21553" y="21692"/>
                      <wp:lineTo x="21553" y="-197"/>
                      <wp:lineTo x="-140" y="-19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0050" cy="2086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61EA">
              <w:t xml:space="preserve">The figure above shown all the cases which happened in the dust and evening time with no traffic control. </w:t>
            </w:r>
          </w:p>
          <w:p w14:paraId="3288B64E" w14:textId="77777777" w:rsidR="00CD65D4" w:rsidRPr="00CD65D4" w:rsidRDefault="007A61EA" w:rsidP="00CD65D4">
            <w:pPr>
              <w:pStyle w:val="ListParagraph"/>
              <w:numPr>
                <w:ilvl w:val="0"/>
                <w:numId w:val="15"/>
              </w:numPr>
              <w:rPr>
                <w:lang w:val="en-CA"/>
              </w:rPr>
            </w:pPr>
            <w:r>
              <w:t xml:space="preserve">There are </w:t>
            </w:r>
            <w:r w:rsidR="004D37DB">
              <w:t xml:space="preserve">23 cases classified as fatal accident, and </w:t>
            </w:r>
            <w:r>
              <w:t>5 cases happened in an intersection, 1</w:t>
            </w:r>
            <w:r w:rsidR="004D37DB">
              <w:t>8</w:t>
            </w:r>
            <w:r>
              <w:t xml:space="preserve"> cases </w:t>
            </w:r>
            <w:r w:rsidR="004D37DB">
              <w:t>are</w:t>
            </w:r>
            <w:r>
              <w:t xml:space="preserve"> in the mid-block. </w:t>
            </w:r>
          </w:p>
          <w:p w14:paraId="7D56D635" w14:textId="77777777" w:rsidR="00CD65D4" w:rsidRPr="00CD65D4" w:rsidRDefault="007A61EA" w:rsidP="00CD65D4">
            <w:pPr>
              <w:pStyle w:val="ListParagraph"/>
              <w:numPr>
                <w:ilvl w:val="0"/>
                <w:numId w:val="15"/>
              </w:numPr>
              <w:rPr>
                <w:lang w:val="en-CA"/>
              </w:rPr>
            </w:pPr>
            <w:r>
              <w:t>2</w:t>
            </w:r>
            <w:r w:rsidR="004D37DB">
              <w:t>7</w:t>
            </w:r>
            <w:r>
              <w:t xml:space="preserve"> people involved in those </w:t>
            </w:r>
            <w:r w:rsidR="00643032">
              <w:rPr>
                <w:rFonts w:hint="eastAsia"/>
                <w:lang w:eastAsia="zh-CN"/>
              </w:rPr>
              <w:t>accident</w:t>
            </w:r>
            <w:r>
              <w:t xml:space="preserve">s. </w:t>
            </w:r>
            <w:r w:rsidR="004D37DB">
              <w:t>21</w:t>
            </w:r>
            <w:r w:rsidR="00643032">
              <w:t xml:space="preserve"> people have speeding problem, only one </w:t>
            </w:r>
            <w:r w:rsidR="004D37DB">
              <w:t xml:space="preserve">cases </w:t>
            </w:r>
            <w:r w:rsidR="00643032">
              <w:t xml:space="preserve">for </w:t>
            </w:r>
            <w:r w:rsidR="004D37DB">
              <w:t xml:space="preserve">both </w:t>
            </w:r>
            <w:r w:rsidR="00643032">
              <w:t xml:space="preserve">wrong way on the road and improper lane change. </w:t>
            </w:r>
          </w:p>
          <w:p w14:paraId="39B50F65" w14:textId="77777777" w:rsidR="00CD65D4" w:rsidRPr="00CD65D4" w:rsidRDefault="00892B43" w:rsidP="00CD65D4">
            <w:pPr>
              <w:pStyle w:val="ListParagraph"/>
              <w:numPr>
                <w:ilvl w:val="0"/>
                <w:numId w:val="15"/>
              </w:numPr>
              <w:rPr>
                <w:lang w:val="en-CA"/>
              </w:rPr>
            </w:pPr>
            <w:r>
              <w:t xml:space="preserve">According to the data, </w:t>
            </w:r>
            <w:r w:rsidR="004D37DB">
              <w:t>10</w:t>
            </w:r>
            <w:r>
              <w:t xml:space="preserve"> people have been drunk or using drug, and 2 people were inattentive. </w:t>
            </w:r>
          </w:p>
          <w:p w14:paraId="363D8B79" w14:textId="07649BAE" w:rsidR="00EE390D" w:rsidRPr="00CD65D4" w:rsidRDefault="00892B43" w:rsidP="00CD65D4">
            <w:pPr>
              <w:pStyle w:val="ListParagraph"/>
              <w:numPr>
                <w:ilvl w:val="0"/>
                <w:numId w:val="15"/>
              </w:numPr>
              <w:rPr>
                <w:lang w:val="en-CA"/>
              </w:rPr>
            </w:pPr>
            <w:r>
              <w:t xml:space="preserve">There is one big accident happened near Victoria village which had four people involved because of speeding and driving under the influence. </w:t>
            </w:r>
            <w:r w:rsidR="00C46034">
              <w:t>Since most of accidents happened because of speeding, the best way to prevent speeding is to increase monitoring efforts. In addition, t</w:t>
            </w:r>
            <w:r w:rsidR="00A82EEF">
              <w:t>here is one place need to be pay attention to the safeness which is neat the Lake Shore Blvd and Gardiner express highway since th</w:t>
            </w:r>
            <w:r w:rsidR="00C46034">
              <w:t>is</w:t>
            </w:r>
            <w:r w:rsidR="00A82EEF">
              <w:t xml:space="preserve"> location had four accidents</w:t>
            </w:r>
            <w:r w:rsidR="00C46034">
              <w:t>.</w:t>
            </w:r>
          </w:p>
          <w:p w14:paraId="4355A15F" w14:textId="721C5F12" w:rsidR="00892B43" w:rsidRPr="00892B43" w:rsidRDefault="00892B43" w:rsidP="00B36B84">
            <w:pPr>
              <w:rPr>
                <w:lang w:val="en-CA"/>
              </w:rPr>
            </w:pPr>
          </w:p>
        </w:tc>
        <w:tc>
          <w:tcPr>
            <w:tcW w:w="86" w:type="dxa"/>
          </w:tcPr>
          <w:p w14:paraId="471C9992" w14:textId="1777C10D" w:rsidR="00EE390D" w:rsidRPr="000040C5" w:rsidRDefault="00006639" w:rsidP="00B36B84">
            <w:r>
              <w:t xml:space="preserve"> </w:t>
            </w:r>
          </w:p>
        </w:tc>
        <w:tc>
          <w:tcPr>
            <w:tcW w:w="4351" w:type="dxa"/>
            <w:tcBorders>
              <w:top w:val="single" w:sz="4" w:space="0" w:color="D9D9D9" w:themeColor="background1" w:themeShade="D9"/>
            </w:tcBorders>
          </w:tcPr>
          <w:tbl>
            <w:tblPr>
              <w:tblStyle w:val="TableGrid"/>
              <w:tblpPr w:leftFromText="180" w:rightFromText="180" w:vertAnchor="text" w:horzAnchor="margin" w:tblpX="137" w:tblpY="-192"/>
              <w:tblOverlap w:val="never"/>
              <w:tblW w:w="0" w:type="auto"/>
              <w:tblLayout w:type="fixed"/>
              <w:tblLook w:val="04A0" w:firstRow="1" w:lastRow="0" w:firstColumn="1" w:lastColumn="0" w:noHBand="0" w:noVBand="1"/>
            </w:tblPr>
            <w:tblGrid>
              <w:gridCol w:w="898"/>
              <w:gridCol w:w="1035"/>
              <w:gridCol w:w="1039"/>
              <w:gridCol w:w="1293"/>
            </w:tblGrid>
            <w:tr w:rsidR="00006639" w14:paraId="077C8A82" w14:textId="77777777" w:rsidTr="00CD65D4">
              <w:trPr>
                <w:trHeight w:val="240"/>
              </w:trPr>
              <w:tc>
                <w:tcPr>
                  <w:tcW w:w="898" w:type="dxa"/>
                </w:tcPr>
                <w:p w14:paraId="4AA57BA6" w14:textId="617E50A5" w:rsidR="00006639" w:rsidRPr="00006639" w:rsidRDefault="00006639" w:rsidP="00006639">
                  <w:pPr>
                    <w:rPr>
                      <w:sz w:val="20"/>
                      <w:szCs w:val="20"/>
                    </w:rPr>
                  </w:pPr>
                  <w:proofErr w:type="spellStart"/>
                  <w:r w:rsidRPr="00006639">
                    <w:rPr>
                      <w:sz w:val="20"/>
                      <w:szCs w:val="20"/>
                    </w:rPr>
                    <w:t>Drivact</w:t>
                  </w:r>
                  <w:proofErr w:type="spellEnd"/>
                </w:p>
              </w:tc>
              <w:tc>
                <w:tcPr>
                  <w:tcW w:w="1035" w:type="dxa"/>
                </w:tcPr>
                <w:p w14:paraId="49857E46" w14:textId="2DC43CFC" w:rsidR="00006639" w:rsidRPr="00006639" w:rsidRDefault="00006639" w:rsidP="00006639">
                  <w:pPr>
                    <w:rPr>
                      <w:sz w:val="20"/>
                      <w:szCs w:val="20"/>
                    </w:rPr>
                  </w:pPr>
                  <w:proofErr w:type="spellStart"/>
                  <w:r w:rsidRPr="00006639">
                    <w:rPr>
                      <w:sz w:val="20"/>
                      <w:szCs w:val="20"/>
                    </w:rPr>
                    <w:t>Drivcond</w:t>
                  </w:r>
                  <w:proofErr w:type="spellEnd"/>
                </w:p>
              </w:tc>
              <w:tc>
                <w:tcPr>
                  <w:tcW w:w="1039" w:type="dxa"/>
                </w:tcPr>
                <w:p w14:paraId="214A1DA5" w14:textId="453AC53F" w:rsidR="00006639" w:rsidRPr="00006639" w:rsidRDefault="00CD65D4" w:rsidP="00006639">
                  <w:pPr>
                    <w:rPr>
                      <w:sz w:val="20"/>
                      <w:szCs w:val="20"/>
                    </w:rPr>
                  </w:pPr>
                  <w:r>
                    <w:rPr>
                      <w:sz w:val="20"/>
                      <w:szCs w:val="20"/>
                    </w:rPr>
                    <w:t>Neighbors</w:t>
                  </w:r>
                </w:p>
              </w:tc>
              <w:tc>
                <w:tcPr>
                  <w:tcW w:w="1293" w:type="dxa"/>
                </w:tcPr>
                <w:p w14:paraId="33601118" w14:textId="79C30CBB" w:rsidR="00006639" w:rsidRPr="00006639" w:rsidRDefault="00006639" w:rsidP="00006639">
                  <w:pPr>
                    <w:rPr>
                      <w:sz w:val="20"/>
                      <w:szCs w:val="20"/>
                    </w:rPr>
                  </w:pPr>
                  <w:r>
                    <w:rPr>
                      <w:sz w:val="20"/>
                      <w:szCs w:val="20"/>
                    </w:rPr>
                    <w:t>Road Class</w:t>
                  </w:r>
                </w:p>
              </w:tc>
            </w:tr>
            <w:tr w:rsidR="00006639" w14:paraId="1ADB3FD5" w14:textId="77777777" w:rsidTr="00CD65D4">
              <w:trPr>
                <w:trHeight w:val="491"/>
              </w:trPr>
              <w:tc>
                <w:tcPr>
                  <w:tcW w:w="898" w:type="dxa"/>
                </w:tcPr>
                <w:p w14:paraId="4FDA46F6" w14:textId="45FD9EC3" w:rsidR="00006639" w:rsidRPr="00006639" w:rsidRDefault="00006639" w:rsidP="00006639">
                  <w:pPr>
                    <w:rPr>
                      <w:sz w:val="20"/>
                      <w:szCs w:val="20"/>
                    </w:rPr>
                  </w:pPr>
                  <w:r w:rsidRPr="00006639">
                    <w:rPr>
                      <w:sz w:val="20"/>
                      <w:szCs w:val="20"/>
                    </w:rPr>
                    <w:t>Lost control</w:t>
                  </w:r>
                </w:p>
              </w:tc>
              <w:tc>
                <w:tcPr>
                  <w:tcW w:w="1035" w:type="dxa"/>
                </w:tcPr>
                <w:p w14:paraId="03E12BE1" w14:textId="2D568519" w:rsidR="00006639" w:rsidRPr="00006639" w:rsidRDefault="00006639" w:rsidP="00006639">
                  <w:pPr>
                    <w:rPr>
                      <w:sz w:val="20"/>
                      <w:szCs w:val="20"/>
                    </w:rPr>
                  </w:pPr>
                  <w:r w:rsidRPr="00006639">
                    <w:rPr>
                      <w:sz w:val="20"/>
                      <w:szCs w:val="20"/>
                    </w:rPr>
                    <w:t>Unknow</w:t>
                  </w:r>
                </w:p>
              </w:tc>
              <w:tc>
                <w:tcPr>
                  <w:tcW w:w="1039" w:type="dxa"/>
                </w:tcPr>
                <w:p w14:paraId="705D086A" w14:textId="0B911879" w:rsidR="00006639" w:rsidRPr="00006639" w:rsidRDefault="00006639" w:rsidP="00006639">
                  <w:pPr>
                    <w:rPr>
                      <w:sz w:val="20"/>
                      <w:szCs w:val="20"/>
                    </w:rPr>
                  </w:pPr>
                  <w:r>
                    <w:rPr>
                      <w:sz w:val="20"/>
                      <w:szCs w:val="20"/>
                    </w:rPr>
                    <w:t>South Parkdale</w:t>
                  </w:r>
                </w:p>
              </w:tc>
              <w:tc>
                <w:tcPr>
                  <w:tcW w:w="1293" w:type="dxa"/>
                </w:tcPr>
                <w:p w14:paraId="3C18B4C2" w14:textId="78FD06F2" w:rsidR="00006639" w:rsidRPr="00006639" w:rsidRDefault="00006639" w:rsidP="00006639">
                  <w:pPr>
                    <w:rPr>
                      <w:sz w:val="20"/>
                      <w:szCs w:val="20"/>
                    </w:rPr>
                  </w:pPr>
                  <w:r>
                    <w:rPr>
                      <w:sz w:val="20"/>
                      <w:szCs w:val="20"/>
                    </w:rPr>
                    <w:t xml:space="preserve">Expressway </w:t>
                  </w:r>
                </w:p>
              </w:tc>
            </w:tr>
            <w:tr w:rsidR="00006639" w14:paraId="398D4C94" w14:textId="77777777" w:rsidTr="00CD65D4">
              <w:trPr>
                <w:trHeight w:val="491"/>
              </w:trPr>
              <w:tc>
                <w:tcPr>
                  <w:tcW w:w="898" w:type="dxa"/>
                </w:tcPr>
                <w:p w14:paraId="682CA18C" w14:textId="0220DB76" w:rsidR="00006639" w:rsidRPr="00006639" w:rsidRDefault="00006639" w:rsidP="00006639">
                  <w:pPr>
                    <w:rPr>
                      <w:sz w:val="20"/>
                      <w:szCs w:val="20"/>
                    </w:rPr>
                  </w:pPr>
                  <w:r w:rsidRPr="00006639">
                    <w:rPr>
                      <w:sz w:val="20"/>
                      <w:szCs w:val="20"/>
                    </w:rPr>
                    <w:t>Lost control</w:t>
                  </w:r>
                </w:p>
              </w:tc>
              <w:tc>
                <w:tcPr>
                  <w:tcW w:w="1035" w:type="dxa"/>
                </w:tcPr>
                <w:p w14:paraId="133E6987" w14:textId="60E368FA" w:rsidR="00006639" w:rsidRPr="00006639" w:rsidRDefault="00006639" w:rsidP="00006639">
                  <w:pPr>
                    <w:rPr>
                      <w:sz w:val="20"/>
                      <w:szCs w:val="20"/>
                    </w:rPr>
                  </w:pPr>
                  <w:r w:rsidRPr="00006639">
                    <w:rPr>
                      <w:sz w:val="20"/>
                      <w:szCs w:val="20"/>
                    </w:rPr>
                    <w:t>Unknow</w:t>
                  </w:r>
                </w:p>
              </w:tc>
              <w:tc>
                <w:tcPr>
                  <w:tcW w:w="1039" w:type="dxa"/>
                </w:tcPr>
                <w:p w14:paraId="5C632892" w14:textId="47B34276" w:rsidR="00006639" w:rsidRPr="00006639" w:rsidRDefault="00006639" w:rsidP="00006639">
                  <w:pPr>
                    <w:rPr>
                      <w:sz w:val="20"/>
                      <w:szCs w:val="20"/>
                    </w:rPr>
                  </w:pPr>
                  <w:r>
                    <w:rPr>
                      <w:sz w:val="20"/>
                      <w:szCs w:val="20"/>
                    </w:rPr>
                    <w:t>South Parkdale</w:t>
                  </w:r>
                </w:p>
              </w:tc>
              <w:tc>
                <w:tcPr>
                  <w:tcW w:w="1293" w:type="dxa"/>
                </w:tcPr>
                <w:p w14:paraId="631862A5" w14:textId="0F7C0D2C" w:rsidR="00006639" w:rsidRPr="00006639" w:rsidRDefault="00006639" w:rsidP="00006639">
                  <w:pPr>
                    <w:rPr>
                      <w:sz w:val="20"/>
                      <w:szCs w:val="20"/>
                    </w:rPr>
                  </w:pPr>
                  <w:r>
                    <w:rPr>
                      <w:sz w:val="20"/>
                      <w:szCs w:val="20"/>
                    </w:rPr>
                    <w:t xml:space="preserve">Major Arterial </w:t>
                  </w:r>
                </w:p>
              </w:tc>
            </w:tr>
            <w:tr w:rsidR="00006639" w14:paraId="74CBA1B5" w14:textId="77777777" w:rsidTr="00CD65D4">
              <w:trPr>
                <w:trHeight w:val="732"/>
              </w:trPr>
              <w:tc>
                <w:tcPr>
                  <w:tcW w:w="898" w:type="dxa"/>
                </w:tcPr>
                <w:p w14:paraId="7CBF8E2C" w14:textId="4614C853" w:rsidR="00006639" w:rsidRPr="00006639" w:rsidRDefault="00006639" w:rsidP="00006639">
                  <w:pPr>
                    <w:rPr>
                      <w:sz w:val="20"/>
                      <w:szCs w:val="20"/>
                    </w:rPr>
                  </w:pPr>
                  <w:r w:rsidRPr="00006639">
                    <w:rPr>
                      <w:sz w:val="20"/>
                      <w:szCs w:val="20"/>
                    </w:rPr>
                    <w:t>Improper lane change</w:t>
                  </w:r>
                </w:p>
              </w:tc>
              <w:tc>
                <w:tcPr>
                  <w:tcW w:w="1035" w:type="dxa"/>
                </w:tcPr>
                <w:p w14:paraId="5BBE27F7" w14:textId="5674C6C8" w:rsidR="00006639" w:rsidRPr="00006639" w:rsidRDefault="00006639" w:rsidP="00006639">
                  <w:pPr>
                    <w:rPr>
                      <w:sz w:val="20"/>
                      <w:szCs w:val="20"/>
                    </w:rPr>
                  </w:pPr>
                  <w:r w:rsidRPr="00006639">
                    <w:rPr>
                      <w:sz w:val="20"/>
                      <w:szCs w:val="20"/>
                    </w:rPr>
                    <w:t>Inattentive</w:t>
                  </w:r>
                </w:p>
              </w:tc>
              <w:tc>
                <w:tcPr>
                  <w:tcW w:w="1039" w:type="dxa"/>
                </w:tcPr>
                <w:p w14:paraId="291023D8" w14:textId="2D23FAAF" w:rsidR="00006639" w:rsidRPr="00006639" w:rsidRDefault="00006639" w:rsidP="00006639">
                  <w:pPr>
                    <w:rPr>
                      <w:sz w:val="20"/>
                      <w:szCs w:val="20"/>
                    </w:rPr>
                  </w:pPr>
                  <w:r>
                    <w:rPr>
                      <w:sz w:val="20"/>
                      <w:szCs w:val="20"/>
                    </w:rPr>
                    <w:t xml:space="preserve">Mimico </w:t>
                  </w:r>
                </w:p>
              </w:tc>
              <w:tc>
                <w:tcPr>
                  <w:tcW w:w="1293" w:type="dxa"/>
                </w:tcPr>
                <w:p w14:paraId="6B3BEBA2" w14:textId="0028C6C4" w:rsidR="00006639" w:rsidRPr="00006639" w:rsidRDefault="00006639" w:rsidP="00006639">
                  <w:pPr>
                    <w:rPr>
                      <w:sz w:val="20"/>
                      <w:szCs w:val="20"/>
                    </w:rPr>
                  </w:pPr>
                  <w:r>
                    <w:rPr>
                      <w:sz w:val="20"/>
                      <w:szCs w:val="20"/>
                    </w:rPr>
                    <w:t xml:space="preserve">Expressway </w:t>
                  </w:r>
                </w:p>
              </w:tc>
            </w:tr>
            <w:tr w:rsidR="00006639" w14:paraId="1A1CF70B" w14:textId="77777777" w:rsidTr="00CD65D4">
              <w:trPr>
                <w:trHeight w:val="491"/>
              </w:trPr>
              <w:tc>
                <w:tcPr>
                  <w:tcW w:w="898" w:type="dxa"/>
                </w:tcPr>
                <w:p w14:paraId="43078055" w14:textId="61EFBF45" w:rsidR="00006639" w:rsidRPr="00006639" w:rsidRDefault="00006639" w:rsidP="00006639">
                  <w:pPr>
                    <w:rPr>
                      <w:sz w:val="20"/>
                      <w:szCs w:val="20"/>
                    </w:rPr>
                  </w:pPr>
                  <w:r w:rsidRPr="00006639">
                    <w:rPr>
                      <w:sz w:val="20"/>
                      <w:szCs w:val="20"/>
                    </w:rPr>
                    <w:t>Lost control</w:t>
                  </w:r>
                </w:p>
              </w:tc>
              <w:tc>
                <w:tcPr>
                  <w:tcW w:w="1035" w:type="dxa"/>
                </w:tcPr>
                <w:p w14:paraId="11D32628" w14:textId="7F92E59D" w:rsidR="00006639" w:rsidRPr="00006639" w:rsidRDefault="00006639" w:rsidP="00006639">
                  <w:pPr>
                    <w:rPr>
                      <w:sz w:val="20"/>
                      <w:szCs w:val="20"/>
                    </w:rPr>
                  </w:pPr>
                  <w:r>
                    <w:rPr>
                      <w:sz w:val="20"/>
                      <w:szCs w:val="20"/>
                    </w:rPr>
                    <w:t xml:space="preserve">Ability impaired </w:t>
                  </w:r>
                </w:p>
              </w:tc>
              <w:tc>
                <w:tcPr>
                  <w:tcW w:w="1039" w:type="dxa"/>
                </w:tcPr>
                <w:p w14:paraId="6C6B87DF" w14:textId="31CA03CB" w:rsidR="00006639" w:rsidRPr="00006639" w:rsidRDefault="00006639" w:rsidP="00006639">
                  <w:pPr>
                    <w:rPr>
                      <w:sz w:val="20"/>
                      <w:szCs w:val="20"/>
                    </w:rPr>
                  </w:pPr>
                  <w:r>
                    <w:rPr>
                      <w:sz w:val="20"/>
                      <w:szCs w:val="20"/>
                    </w:rPr>
                    <w:t xml:space="preserve">South Parkdale </w:t>
                  </w:r>
                </w:p>
              </w:tc>
              <w:tc>
                <w:tcPr>
                  <w:tcW w:w="1293" w:type="dxa"/>
                </w:tcPr>
                <w:p w14:paraId="744870D1" w14:textId="37FD2047" w:rsidR="00006639" w:rsidRPr="00006639" w:rsidRDefault="00006639" w:rsidP="00006639">
                  <w:pPr>
                    <w:rPr>
                      <w:sz w:val="20"/>
                      <w:szCs w:val="20"/>
                    </w:rPr>
                  </w:pPr>
                  <w:r>
                    <w:rPr>
                      <w:sz w:val="20"/>
                      <w:szCs w:val="20"/>
                    </w:rPr>
                    <w:t xml:space="preserve">Expressway </w:t>
                  </w:r>
                </w:p>
              </w:tc>
            </w:tr>
          </w:tbl>
          <w:p w14:paraId="74E2BED6" w14:textId="055F99A4" w:rsidR="00EE390D" w:rsidRDefault="00BC0446" w:rsidP="00006639">
            <w:pPr>
              <w:pStyle w:val="ListParagraph"/>
              <w:numPr>
                <w:ilvl w:val="0"/>
                <w:numId w:val="12"/>
              </w:numPr>
            </w:pPr>
            <w:r w:rsidRPr="00513749">
              <w:rPr>
                <w:noProof/>
              </w:rPr>
              <w:drawing>
                <wp:anchor distT="0" distB="0" distL="114300" distR="114300" simplePos="0" relativeHeight="251676672" behindDoc="1" locked="0" layoutInCell="1" allowOverlap="1" wp14:anchorId="0F4D9F95" wp14:editId="23C6608B">
                  <wp:simplePos x="0" y="0"/>
                  <wp:positionH relativeFrom="column">
                    <wp:posOffset>20320</wp:posOffset>
                  </wp:positionH>
                  <wp:positionV relativeFrom="paragraph">
                    <wp:posOffset>1710690</wp:posOffset>
                  </wp:positionV>
                  <wp:extent cx="2705100" cy="1278255"/>
                  <wp:effectExtent l="19050" t="19050" r="19050" b="17145"/>
                  <wp:wrapTight wrapText="bothSides">
                    <wp:wrapPolygon edited="0">
                      <wp:start x="-152" y="-322"/>
                      <wp:lineTo x="-152" y="21568"/>
                      <wp:lineTo x="21600" y="21568"/>
                      <wp:lineTo x="21600" y="-322"/>
                      <wp:lineTo x="-152" y="-322"/>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5100" cy="1278255"/>
                          </a:xfrm>
                          <a:prstGeom prst="rect">
                            <a:avLst/>
                          </a:prstGeom>
                          <a:ln>
                            <a:solidFill>
                              <a:schemeClr val="tx1"/>
                            </a:solidFill>
                          </a:ln>
                        </pic:spPr>
                      </pic:pic>
                    </a:graphicData>
                  </a:graphic>
                  <wp14:sizeRelH relativeFrom="margin">
                    <wp14:pctWidth>0</wp14:pctWidth>
                  </wp14:sizeRelH>
                </wp:anchor>
              </w:drawing>
            </w:r>
            <w:r w:rsidR="00006639">
              <w:t xml:space="preserve">All the accidents are happened at evening, and they all have speeding problem </w:t>
            </w:r>
          </w:p>
          <w:p w14:paraId="08DE2249" w14:textId="38EDFD6A" w:rsidR="00006639" w:rsidRDefault="00006639" w:rsidP="00006639">
            <w:pPr>
              <w:pStyle w:val="ListParagraph"/>
              <w:numPr>
                <w:ilvl w:val="0"/>
                <w:numId w:val="12"/>
              </w:numPr>
            </w:pPr>
            <w:r>
              <w:t xml:space="preserve">The place might need to install a better lighting system and warning sign for drivers </w:t>
            </w:r>
          </w:p>
          <w:p w14:paraId="2F3C4AA2" w14:textId="44FBA7C2" w:rsidR="00F55FCE" w:rsidRPr="000040C5" w:rsidRDefault="00006639" w:rsidP="00BF0F6F">
            <w:pPr>
              <w:pStyle w:val="ListParagraph"/>
              <w:numPr>
                <w:ilvl w:val="0"/>
                <w:numId w:val="12"/>
              </w:numPr>
            </w:pPr>
            <w:r>
              <w:t xml:space="preserve">Speeding camera can be used in this area to enlarge </w:t>
            </w:r>
            <w:r w:rsidR="00F55FCE">
              <w:t xml:space="preserve">the traffic control strength </w:t>
            </w:r>
          </w:p>
        </w:tc>
        <w:bookmarkStart w:id="0" w:name="_GoBack"/>
        <w:bookmarkEnd w:id="0"/>
      </w:tr>
    </w:tbl>
    <w:p w14:paraId="3256CCE5" w14:textId="1E5FFC1B" w:rsidR="006F544B" w:rsidRPr="000040C5" w:rsidRDefault="006F544B" w:rsidP="00B4286F">
      <w:pPr>
        <w:pStyle w:val="Caption"/>
        <w:rPr>
          <w:rStyle w:val="Heading2Char"/>
          <w:rFonts w:asciiTheme="minorHAnsi" w:hAnsiTheme="minorHAnsi"/>
          <w:bCs w:val="0"/>
          <w:szCs w:val="18"/>
        </w:rPr>
      </w:pPr>
    </w:p>
    <w:p w14:paraId="46FF2E14" w14:textId="6C607188" w:rsidR="00EC7EB3" w:rsidRPr="000040C5" w:rsidRDefault="00C92F1D" w:rsidP="00EC7EB3">
      <w:pPr>
        <w:pStyle w:val="Heading1"/>
      </w:pPr>
      <w:r>
        <w:t>Recommendations</w:t>
      </w:r>
    </w:p>
    <w:p w14:paraId="18F2D1CA" w14:textId="77777777" w:rsidR="00C92F1D" w:rsidRPr="00C92F1D" w:rsidRDefault="00C92F1D" w:rsidP="00C92F1D">
      <w:pPr>
        <w:numPr>
          <w:ilvl w:val="0"/>
          <w:numId w:val="13"/>
        </w:numPr>
        <w:rPr>
          <w:lang w:val="en-CA"/>
        </w:rPr>
      </w:pPr>
      <w:r w:rsidRPr="00C92F1D">
        <w:t>Since the “type of involvement” in a fatality is maximum “Driver” related, following preventive measures are recommended:</w:t>
      </w:r>
    </w:p>
    <w:p w14:paraId="3666EF9A" w14:textId="77777777" w:rsidR="00C92F1D" w:rsidRPr="00C92F1D" w:rsidRDefault="00C92F1D" w:rsidP="00C92F1D">
      <w:pPr>
        <w:numPr>
          <w:ilvl w:val="1"/>
          <w:numId w:val="14"/>
        </w:numPr>
        <w:rPr>
          <w:lang w:val="en-CA"/>
        </w:rPr>
      </w:pPr>
      <w:r w:rsidRPr="00C92F1D">
        <w:t>Zero tolerance on drunk driving</w:t>
      </w:r>
    </w:p>
    <w:p w14:paraId="2602A9C9" w14:textId="77777777" w:rsidR="00C92F1D" w:rsidRPr="00C92F1D" w:rsidRDefault="00C92F1D" w:rsidP="00C92F1D">
      <w:pPr>
        <w:numPr>
          <w:ilvl w:val="1"/>
          <w:numId w:val="14"/>
        </w:numPr>
        <w:rPr>
          <w:lang w:val="en-CA"/>
        </w:rPr>
      </w:pPr>
      <w:r w:rsidRPr="00C92F1D">
        <w:t>Reducing the allowable blood alcohol limit while driving</w:t>
      </w:r>
    </w:p>
    <w:p w14:paraId="4F383865" w14:textId="77777777" w:rsidR="00C92F1D" w:rsidRPr="00C92F1D" w:rsidRDefault="00C92F1D" w:rsidP="00C92F1D">
      <w:pPr>
        <w:numPr>
          <w:ilvl w:val="1"/>
          <w:numId w:val="14"/>
        </w:numPr>
        <w:rPr>
          <w:lang w:val="en-CA"/>
        </w:rPr>
      </w:pPr>
      <w:r w:rsidRPr="00C92F1D">
        <w:t xml:space="preserve">Impounding the vehicle for a greater number of days </w:t>
      </w:r>
    </w:p>
    <w:p w14:paraId="3AD85342" w14:textId="77777777" w:rsidR="00C92F1D" w:rsidRPr="00C92F1D" w:rsidRDefault="00C92F1D" w:rsidP="00C92F1D">
      <w:pPr>
        <w:numPr>
          <w:ilvl w:val="0"/>
          <w:numId w:val="13"/>
        </w:numPr>
        <w:rPr>
          <w:lang w:val="en-CA"/>
        </w:rPr>
      </w:pPr>
      <w:r w:rsidRPr="00C92F1D">
        <w:t>As part of increased monitoring, install speeding cameras at locations where maximum fatalities are being reported, especially in Scarborough and in Toronto &amp; East York region.</w:t>
      </w:r>
    </w:p>
    <w:p w14:paraId="17FED948" w14:textId="1E9B3BFE" w:rsidR="00C92F1D" w:rsidRPr="00C92F1D" w:rsidRDefault="00C92F1D" w:rsidP="00C92F1D">
      <w:pPr>
        <w:numPr>
          <w:ilvl w:val="0"/>
          <w:numId w:val="13"/>
        </w:numPr>
        <w:rPr>
          <w:lang w:val="en-CA"/>
        </w:rPr>
      </w:pPr>
      <w:r w:rsidRPr="00C92F1D">
        <w:t>Install flashing yellow beacons ahead of mid-block to warn the road users</w:t>
      </w:r>
    </w:p>
    <w:p w14:paraId="26E24B84" w14:textId="77777777" w:rsidR="00C92F1D" w:rsidRPr="00C92F1D" w:rsidRDefault="00C92F1D" w:rsidP="00C92F1D">
      <w:pPr>
        <w:numPr>
          <w:ilvl w:val="0"/>
          <w:numId w:val="13"/>
        </w:numPr>
        <w:rPr>
          <w:lang w:val="en-CA"/>
        </w:rPr>
      </w:pPr>
      <w:r w:rsidRPr="00C92F1D">
        <w:t>Social media, if utilized properly, will help to raise people’s vigilance related to consequences of disobeying traffic rules.</w:t>
      </w:r>
    </w:p>
    <w:p w14:paraId="41147C91" w14:textId="538072C4" w:rsidR="007D5A3F" w:rsidRPr="00C92F1D" w:rsidRDefault="00C92F1D" w:rsidP="00C92F1D">
      <w:pPr>
        <w:numPr>
          <w:ilvl w:val="0"/>
          <w:numId w:val="13"/>
        </w:numPr>
        <w:rPr>
          <w:lang w:val="en-CA"/>
        </w:rPr>
      </w:pPr>
      <w:r w:rsidRPr="00C92F1D">
        <w:t>Explore the concept of “Blood Money” payment by driver, incase, found guilty of causing fatality.</w:t>
      </w:r>
    </w:p>
    <w:p w14:paraId="01BFACDD" w14:textId="2C6A2462" w:rsidR="00C92F1D" w:rsidRDefault="00C92F1D" w:rsidP="00C92F1D"/>
    <w:p w14:paraId="7F028576" w14:textId="1EC6F31C" w:rsidR="00C92F1D" w:rsidRDefault="00C92F1D" w:rsidP="00C92F1D"/>
    <w:p w14:paraId="51693ABC" w14:textId="4CFF15AA" w:rsidR="00C92F1D" w:rsidRDefault="00C92F1D" w:rsidP="00C92F1D"/>
    <w:p w14:paraId="70EEECA7" w14:textId="18F9B0F7" w:rsidR="00C92F1D" w:rsidRDefault="00C92F1D" w:rsidP="00C92F1D"/>
    <w:p w14:paraId="62CAAAD0" w14:textId="77777777" w:rsidR="00C92F1D" w:rsidRPr="00C92F1D" w:rsidRDefault="00C92F1D" w:rsidP="00C92F1D">
      <w:pPr>
        <w:rPr>
          <w:lang w:val="en-CA"/>
        </w:rPr>
      </w:pPr>
    </w:p>
    <w:p w14:paraId="49FB8B3C" w14:textId="4DAEB160" w:rsidR="00EC7EB3" w:rsidRPr="000040C5" w:rsidRDefault="00C0258C" w:rsidP="00EC7EB3">
      <w:pPr>
        <w:pStyle w:val="Heading1"/>
      </w:pPr>
      <w:r>
        <w:rPr>
          <w:rStyle w:val="Emphasis"/>
        </w:rPr>
        <w:t xml:space="preserve">Appendix 1: </w:t>
      </w:r>
      <w:r>
        <w:t>SAS Code</w:t>
      </w:r>
    </w:p>
    <w:p w14:paraId="4BA3FEC8" w14:textId="77777777" w:rsidR="00C0258C" w:rsidRPr="00C0258C" w:rsidRDefault="00C0258C" w:rsidP="00C0258C">
      <w:pPr>
        <w:jc w:val="both"/>
        <w:rPr>
          <w:noProof/>
          <w:color w:val="auto"/>
          <w:sz w:val="22"/>
          <w:szCs w:val="22"/>
        </w:rPr>
      </w:pPr>
      <w:r w:rsidRPr="00C0258C">
        <w:rPr>
          <w:noProof/>
          <w:color w:val="auto"/>
          <w:sz w:val="22"/>
          <w:szCs w:val="22"/>
        </w:rPr>
        <w:t>proc import datafile = '/home/u42959477/Exper/KSI.csv'</w:t>
      </w:r>
    </w:p>
    <w:p w14:paraId="6D720D54" w14:textId="77777777" w:rsidR="00C0258C" w:rsidRPr="00C0258C" w:rsidRDefault="00C0258C" w:rsidP="00C0258C">
      <w:pPr>
        <w:jc w:val="both"/>
        <w:rPr>
          <w:noProof/>
          <w:color w:val="auto"/>
          <w:sz w:val="22"/>
          <w:szCs w:val="22"/>
        </w:rPr>
      </w:pPr>
      <w:r w:rsidRPr="00C0258C">
        <w:rPr>
          <w:noProof/>
          <w:color w:val="auto"/>
          <w:sz w:val="22"/>
          <w:szCs w:val="22"/>
        </w:rPr>
        <w:t>dbms = csv out = KSI replace;</w:t>
      </w:r>
    </w:p>
    <w:p w14:paraId="4B764514" w14:textId="77777777" w:rsidR="00C0258C" w:rsidRPr="00C0258C" w:rsidRDefault="00C0258C" w:rsidP="00C0258C">
      <w:pPr>
        <w:jc w:val="both"/>
        <w:rPr>
          <w:noProof/>
          <w:color w:val="auto"/>
          <w:sz w:val="22"/>
          <w:szCs w:val="22"/>
        </w:rPr>
      </w:pPr>
      <w:r w:rsidRPr="00C0258C">
        <w:rPr>
          <w:noProof/>
          <w:color w:val="auto"/>
          <w:sz w:val="22"/>
          <w:szCs w:val="22"/>
        </w:rPr>
        <w:t>run;</w:t>
      </w:r>
    </w:p>
    <w:p w14:paraId="1344E9F5" w14:textId="77777777" w:rsidR="00C0258C" w:rsidRPr="00C0258C" w:rsidRDefault="00C0258C" w:rsidP="00C0258C">
      <w:pPr>
        <w:jc w:val="both"/>
        <w:rPr>
          <w:noProof/>
          <w:color w:val="auto"/>
          <w:sz w:val="22"/>
          <w:szCs w:val="22"/>
        </w:rPr>
      </w:pPr>
    </w:p>
    <w:p w14:paraId="55D01FBD" w14:textId="77777777" w:rsidR="00C0258C" w:rsidRPr="00C0258C" w:rsidRDefault="00C0258C" w:rsidP="00C0258C">
      <w:pPr>
        <w:jc w:val="both"/>
        <w:rPr>
          <w:noProof/>
          <w:color w:val="auto"/>
          <w:sz w:val="22"/>
          <w:szCs w:val="22"/>
        </w:rPr>
      </w:pPr>
      <w:r w:rsidRPr="00C0258C">
        <w:rPr>
          <w:noProof/>
          <w:color w:val="auto"/>
          <w:sz w:val="22"/>
          <w:szCs w:val="22"/>
        </w:rPr>
        <w:t xml:space="preserve">/* Injuries with age distributin */ </w:t>
      </w:r>
    </w:p>
    <w:p w14:paraId="2C5E774B" w14:textId="77777777" w:rsidR="00C0258C" w:rsidRPr="00C0258C" w:rsidRDefault="00C0258C" w:rsidP="00C0258C">
      <w:pPr>
        <w:jc w:val="both"/>
        <w:rPr>
          <w:noProof/>
          <w:color w:val="auto"/>
          <w:sz w:val="22"/>
          <w:szCs w:val="22"/>
        </w:rPr>
      </w:pPr>
      <w:r w:rsidRPr="00C0258C">
        <w:rPr>
          <w:noProof/>
          <w:color w:val="auto"/>
          <w:sz w:val="22"/>
          <w:szCs w:val="22"/>
        </w:rPr>
        <w:t>data  KSI;</w:t>
      </w:r>
    </w:p>
    <w:p w14:paraId="3F1345B9" w14:textId="77777777" w:rsidR="00C0258C" w:rsidRPr="00C0258C" w:rsidRDefault="00C0258C" w:rsidP="00C0258C">
      <w:pPr>
        <w:jc w:val="both"/>
        <w:rPr>
          <w:noProof/>
          <w:color w:val="auto"/>
          <w:sz w:val="22"/>
          <w:szCs w:val="22"/>
        </w:rPr>
      </w:pPr>
      <w:r w:rsidRPr="00C0258C">
        <w:rPr>
          <w:noProof/>
          <w:color w:val="auto"/>
          <w:sz w:val="22"/>
          <w:szCs w:val="22"/>
        </w:rPr>
        <w:t>set KSI;</w:t>
      </w:r>
    </w:p>
    <w:p w14:paraId="61669D00" w14:textId="77777777" w:rsidR="00C0258C" w:rsidRPr="00C0258C" w:rsidRDefault="00C0258C" w:rsidP="00C0258C">
      <w:pPr>
        <w:jc w:val="both"/>
        <w:rPr>
          <w:noProof/>
          <w:color w:val="auto"/>
          <w:sz w:val="22"/>
          <w:szCs w:val="22"/>
        </w:rPr>
      </w:pPr>
      <w:r w:rsidRPr="00C0258C">
        <w:rPr>
          <w:noProof/>
          <w:color w:val="auto"/>
          <w:sz w:val="22"/>
          <w:szCs w:val="22"/>
        </w:rPr>
        <w:t>where (invage &lt;&gt; 'unknown' AND injury &lt;&gt; '' and Injury &lt;&gt; 'None');</w:t>
      </w:r>
    </w:p>
    <w:p w14:paraId="38A1FE30" w14:textId="77777777" w:rsidR="00C0258C" w:rsidRPr="00C0258C" w:rsidRDefault="00C0258C" w:rsidP="00C0258C">
      <w:pPr>
        <w:jc w:val="both"/>
        <w:rPr>
          <w:noProof/>
          <w:color w:val="auto"/>
          <w:sz w:val="22"/>
          <w:szCs w:val="22"/>
        </w:rPr>
      </w:pPr>
      <w:r w:rsidRPr="00C0258C">
        <w:rPr>
          <w:noProof/>
          <w:color w:val="auto"/>
          <w:sz w:val="22"/>
          <w:szCs w:val="22"/>
        </w:rPr>
        <w:t>run;</w:t>
      </w:r>
    </w:p>
    <w:p w14:paraId="39A15493" w14:textId="77777777" w:rsidR="00C0258C" w:rsidRPr="00C0258C" w:rsidRDefault="00C0258C" w:rsidP="00C0258C">
      <w:pPr>
        <w:jc w:val="both"/>
        <w:rPr>
          <w:noProof/>
          <w:color w:val="auto"/>
          <w:sz w:val="22"/>
          <w:szCs w:val="22"/>
        </w:rPr>
      </w:pPr>
    </w:p>
    <w:p w14:paraId="7D365CC5" w14:textId="77777777" w:rsidR="00C0258C" w:rsidRPr="00C0258C" w:rsidRDefault="00C0258C" w:rsidP="00C0258C">
      <w:pPr>
        <w:jc w:val="both"/>
        <w:rPr>
          <w:noProof/>
          <w:color w:val="auto"/>
          <w:sz w:val="22"/>
          <w:szCs w:val="22"/>
        </w:rPr>
      </w:pPr>
    </w:p>
    <w:p w14:paraId="2991FBD0" w14:textId="77777777" w:rsidR="00C0258C" w:rsidRPr="00C0258C" w:rsidRDefault="00C0258C" w:rsidP="00C0258C">
      <w:pPr>
        <w:jc w:val="both"/>
        <w:rPr>
          <w:noProof/>
          <w:color w:val="auto"/>
          <w:sz w:val="22"/>
          <w:szCs w:val="22"/>
        </w:rPr>
      </w:pPr>
      <w:r w:rsidRPr="00C0258C">
        <w:rPr>
          <w:noProof/>
          <w:color w:val="auto"/>
          <w:sz w:val="22"/>
          <w:szCs w:val="22"/>
        </w:rPr>
        <w:t>title "No. of People injured vs. Age Group ";</w:t>
      </w:r>
    </w:p>
    <w:p w14:paraId="607612FB"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2CC31EC5" w14:textId="77777777" w:rsidR="00C0258C" w:rsidRPr="00C0258C" w:rsidRDefault="00C0258C" w:rsidP="00C0258C">
      <w:pPr>
        <w:jc w:val="both"/>
        <w:rPr>
          <w:noProof/>
          <w:color w:val="auto"/>
          <w:sz w:val="22"/>
          <w:szCs w:val="22"/>
        </w:rPr>
      </w:pPr>
      <w:r w:rsidRPr="00C0258C">
        <w:rPr>
          <w:noProof/>
          <w:color w:val="auto"/>
          <w:sz w:val="22"/>
          <w:szCs w:val="22"/>
        </w:rPr>
        <w:t>label Invage = 'Age Group';</w:t>
      </w:r>
    </w:p>
    <w:p w14:paraId="54804182" w14:textId="77777777" w:rsidR="00C0258C" w:rsidRPr="00C0258C" w:rsidRDefault="00C0258C" w:rsidP="00C0258C">
      <w:pPr>
        <w:jc w:val="both"/>
        <w:rPr>
          <w:noProof/>
          <w:color w:val="auto"/>
          <w:sz w:val="22"/>
          <w:szCs w:val="22"/>
        </w:rPr>
      </w:pPr>
      <w:r w:rsidRPr="00C0258C">
        <w:rPr>
          <w:noProof/>
          <w:color w:val="auto"/>
          <w:sz w:val="22"/>
          <w:szCs w:val="22"/>
        </w:rPr>
        <w:t>format Invage;</w:t>
      </w:r>
    </w:p>
    <w:p w14:paraId="575DFF2D" w14:textId="77777777" w:rsidR="00C0258C" w:rsidRPr="00C0258C" w:rsidRDefault="00C0258C" w:rsidP="00C0258C">
      <w:pPr>
        <w:jc w:val="both"/>
        <w:rPr>
          <w:noProof/>
          <w:color w:val="auto"/>
          <w:sz w:val="22"/>
          <w:szCs w:val="22"/>
        </w:rPr>
      </w:pPr>
      <w:r w:rsidRPr="00C0258C">
        <w:rPr>
          <w:noProof/>
          <w:color w:val="auto"/>
          <w:sz w:val="22"/>
          <w:szCs w:val="22"/>
        </w:rPr>
        <w:t>vbar Invage /datalabel colorstat=freq dataskin=matte;</w:t>
      </w:r>
    </w:p>
    <w:p w14:paraId="1C1F8C17" w14:textId="5BC7E318" w:rsidR="00C0258C" w:rsidRPr="00C0258C" w:rsidRDefault="00C0258C" w:rsidP="00C0258C">
      <w:pPr>
        <w:jc w:val="both"/>
        <w:rPr>
          <w:noProof/>
          <w:color w:val="auto"/>
          <w:sz w:val="22"/>
          <w:szCs w:val="22"/>
        </w:rPr>
      </w:pPr>
      <w:r w:rsidRPr="00C0258C">
        <w:rPr>
          <w:noProof/>
          <w:color w:val="auto"/>
          <w:sz w:val="22"/>
          <w:szCs w:val="22"/>
        </w:rPr>
        <w:t>run;</w:t>
      </w:r>
    </w:p>
    <w:p w14:paraId="014E116C" w14:textId="77777777" w:rsidR="00C0258C" w:rsidRPr="00C0258C" w:rsidRDefault="00C0258C" w:rsidP="00C0258C">
      <w:pPr>
        <w:jc w:val="both"/>
        <w:rPr>
          <w:noProof/>
          <w:color w:val="auto"/>
          <w:sz w:val="22"/>
          <w:szCs w:val="22"/>
        </w:rPr>
      </w:pPr>
      <w:r w:rsidRPr="00C0258C">
        <w:rPr>
          <w:noProof/>
          <w:color w:val="auto"/>
          <w:sz w:val="22"/>
          <w:szCs w:val="22"/>
        </w:rPr>
        <w:t xml:space="preserve">/* Fatalities with age distributin */ </w:t>
      </w:r>
    </w:p>
    <w:p w14:paraId="2AFEFF27" w14:textId="77777777" w:rsidR="00C0258C" w:rsidRPr="00C0258C" w:rsidRDefault="00C0258C" w:rsidP="00C0258C">
      <w:pPr>
        <w:jc w:val="both"/>
        <w:rPr>
          <w:noProof/>
          <w:color w:val="auto"/>
          <w:sz w:val="22"/>
          <w:szCs w:val="22"/>
        </w:rPr>
      </w:pPr>
      <w:r w:rsidRPr="00C0258C">
        <w:rPr>
          <w:noProof/>
          <w:color w:val="auto"/>
          <w:sz w:val="22"/>
          <w:szCs w:val="22"/>
        </w:rPr>
        <w:t>data KSI;</w:t>
      </w:r>
    </w:p>
    <w:p w14:paraId="138F4760" w14:textId="77777777" w:rsidR="00C0258C" w:rsidRPr="00C0258C" w:rsidRDefault="00C0258C" w:rsidP="00C0258C">
      <w:pPr>
        <w:jc w:val="both"/>
        <w:rPr>
          <w:noProof/>
          <w:color w:val="auto"/>
          <w:sz w:val="22"/>
          <w:szCs w:val="22"/>
        </w:rPr>
      </w:pPr>
      <w:r w:rsidRPr="00C0258C">
        <w:rPr>
          <w:noProof/>
          <w:color w:val="auto"/>
          <w:sz w:val="22"/>
          <w:szCs w:val="22"/>
        </w:rPr>
        <w:t>set KSI;</w:t>
      </w:r>
    </w:p>
    <w:p w14:paraId="7AB1E26F" w14:textId="77777777" w:rsidR="00C0258C" w:rsidRPr="00C0258C" w:rsidRDefault="00C0258C" w:rsidP="00C0258C">
      <w:pPr>
        <w:jc w:val="both"/>
        <w:rPr>
          <w:noProof/>
          <w:color w:val="auto"/>
          <w:sz w:val="22"/>
          <w:szCs w:val="22"/>
        </w:rPr>
      </w:pPr>
      <w:r w:rsidRPr="00C0258C">
        <w:rPr>
          <w:noProof/>
          <w:color w:val="auto"/>
          <w:sz w:val="22"/>
          <w:szCs w:val="22"/>
        </w:rPr>
        <w:t>where ACCLASS = 'Fatal';</w:t>
      </w:r>
    </w:p>
    <w:p w14:paraId="1548B97F" w14:textId="77777777" w:rsidR="00C0258C" w:rsidRPr="00C0258C" w:rsidRDefault="00C0258C" w:rsidP="00C0258C">
      <w:pPr>
        <w:jc w:val="both"/>
        <w:rPr>
          <w:noProof/>
          <w:color w:val="auto"/>
          <w:sz w:val="22"/>
          <w:szCs w:val="22"/>
        </w:rPr>
      </w:pPr>
      <w:r w:rsidRPr="00C0258C">
        <w:rPr>
          <w:noProof/>
          <w:color w:val="auto"/>
          <w:sz w:val="22"/>
          <w:szCs w:val="22"/>
        </w:rPr>
        <w:t>run;</w:t>
      </w:r>
    </w:p>
    <w:p w14:paraId="2200EE11" w14:textId="77777777" w:rsidR="00C0258C" w:rsidRPr="00C0258C" w:rsidRDefault="00C0258C" w:rsidP="00C0258C">
      <w:pPr>
        <w:jc w:val="both"/>
        <w:rPr>
          <w:noProof/>
          <w:color w:val="auto"/>
          <w:sz w:val="22"/>
          <w:szCs w:val="22"/>
        </w:rPr>
      </w:pPr>
    </w:p>
    <w:p w14:paraId="18B9CD1B" w14:textId="77777777" w:rsidR="00C0258C" w:rsidRPr="00C0258C" w:rsidRDefault="00C0258C" w:rsidP="00C0258C">
      <w:pPr>
        <w:jc w:val="both"/>
        <w:rPr>
          <w:noProof/>
          <w:color w:val="auto"/>
          <w:sz w:val="22"/>
          <w:szCs w:val="22"/>
        </w:rPr>
      </w:pPr>
      <w:r w:rsidRPr="00C0258C">
        <w:rPr>
          <w:noProof/>
          <w:color w:val="auto"/>
          <w:sz w:val="22"/>
          <w:szCs w:val="22"/>
        </w:rPr>
        <w:t>title " No. of Fatalities vs. Age Group ";</w:t>
      </w:r>
    </w:p>
    <w:p w14:paraId="2AFE50DD"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7970EFC5" w14:textId="77777777" w:rsidR="00C0258C" w:rsidRPr="00C0258C" w:rsidRDefault="00C0258C" w:rsidP="00C0258C">
      <w:pPr>
        <w:jc w:val="both"/>
        <w:rPr>
          <w:noProof/>
          <w:color w:val="auto"/>
          <w:sz w:val="22"/>
          <w:szCs w:val="22"/>
        </w:rPr>
      </w:pPr>
      <w:r w:rsidRPr="00C0258C">
        <w:rPr>
          <w:noProof/>
          <w:color w:val="auto"/>
          <w:sz w:val="22"/>
          <w:szCs w:val="22"/>
        </w:rPr>
        <w:t>label Invage = 'Age Group';</w:t>
      </w:r>
    </w:p>
    <w:p w14:paraId="7CAB4F53" w14:textId="77777777" w:rsidR="00C0258C" w:rsidRPr="00C0258C" w:rsidRDefault="00C0258C" w:rsidP="00C0258C">
      <w:pPr>
        <w:jc w:val="both"/>
        <w:rPr>
          <w:noProof/>
          <w:color w:val="auto"/>
          <w:sz w:val="22"/>
          <w:szCs w:val="22"/>
        </w:rPr>
      </w:pPr>
      <w:r w:rsidRPr="00C0258C">
        <w:rPr>
          <w:noProof/>
          <w:color w:val="auto"/>
          <w:sz w:val="22"/>
          <w:szCs w:val="22"/>
        </w:rPr>
        <w:t>format Invage;</w:t>
      </w:r>
    </w:p>
    <w:p w14:paraId="530F1F9B" w14:textId="77777777" w:rsidR="00C0258C" w:rsidRPr="00C0258C" w:rsidRDefault="00C0258C" w:rsidP="00C0258C">
      <w:pPr>
        <w:jc w:val="both"/>
        <w:rPr>
          <w:noProof/>
          <w:color w:val="auto"/>
          <w:sz w:val="22"/>
          <w:szCs w:val="22"/>
        </w:rPr>
      </w:pPr>
      <w:r w:rsidRPr="00C0258C">
        <w:rPr>
          <w:noProof/>
          <w:color w:val="auto"/>
          <w:sz w:val="22"/>
          <w:szCs w:val="22"/>
        </w:rPr>
        <w:t>vbar Invage /datalabel colorstat=freq dataskin=matte;</w:t>
      </w:r>
    </w:p>
    <w:p w14:paraId="063C7247" w14:textId="77777777" w:rsidR="00C0258C" w:rsidRPr="00C0258C" w:rsidRDefault="00C0258C" w:rsidP="00C0258C">
      <w:pPr>
        <w:jc w:val="both"/>
        <w:rPr>
          <w:noProof/>
          <w:color w:val="auto"/>
          <w:sz w:val="22"/>
          <w:szCs w:val="22"/>
        </w:rPr>
      </w:pPr>
      <w:r w:rsidRPr="00C0258C">
        <w:rPr>
          <w:noProof/>
          <w:color w:val="auto"/>
          <w:sz w:val="22"/>
          <w:szCs w:val="22"/>
        </w:rPr>
        <w:t>run;</w:t>
      </w:r>
    </w:p>
    <w:p w14:paraId="57F8AFA9" w14:textId="77777777" w:rsidR="00C0258C" w:rsidRPr="00C0258C" w:rsidRDefault="00C0258C" w:rsidP="00C0258C">
      <w:pPr>
        <w:jc w:val="both"/>
        <w:rPr>
          <w:noProof/>
          <w:color w:val="auto"/>
          <w:sz w:val="22"/>
          <w:szCs w:val="22"/>
        </w:rPr>
      </w:pPr>
    </w:p>
    <w:p w14:paraId="7A77C420" w14:textId="77777777" w:rsidR="00C0258C" w:rsidRPr="00C0258C" w:rsidRDefault="00C0258C" w:rsidP="00C0258C">
      <w:pPr>
        <w:jc w:val="both"/>
        <w:rPr>
          <w:noProof/>
          <w:color w:val="auto"/>
          <w:sz w:val="22"/>
          <w:szCs w:val="22"/>
        </w:rPr>
      </w:pPr>
      <w:r w:rsidRPr="00C0258C">
        <w:rPr>
          <w:noProof/>
          <w:color w:val="auto"/>
          <w:sz w:val="22"/>
          <w:szCs w:val="22"/>
        </w:rPr>
        <w:t>/* Involvment type of top 3 fatality age groups */</w:t>
      </w:r>
    </w:p>
    <w:p w14:paraId="5FAC08BE" w14:textId="77777777" w:rsidR="00C0258C" w:rsidRPr="00C0258C" w:rsidRDefault="00C0258C" w:rsidP="00C0258C">
      <w:pPr>
        <w:jc w:val="both"/>
        <w:rPr>
          <w:noProof/>
          <w:color w:val="auto"/>
          <w:sz w:val="22"/>
          <w:szCs w:val="22"/>
        </w:rPr>
      </w:pPr>
      <w:r w:rsidRPr="00C0258C">
        <w:rPr>
          <w:noProof/>
          <w:color w:val="auto"/>
          <w:sz w:val="22"/>
          <w:szCs w:val="22"/>
        </w:rPr>
        <w:t>data KSI;</w:t>
      </w:r>
    </w:p>
    <w:p w14:paraId="65D84A72" w14:textId="77777777" w:rsidR="00C0258C" w:rsidRPr="00C0258C" w:rsidRDefault="00C0258C" w:rsidP="00C0258C">
      <w:pPr>
        <w:jc w:val="both"/>
        <w:rPr>
          <w:noProof/>
          <w:color w:val="auto"/>
          <w:sz w:val="22"/>
          <w:szCs w:val="22"/>
        </w:rPr>
      </w:pPr>
      <w:r w:rsidRPr="00C0258C">
        <w:rPr>
          <w:noProof/>
          <w:color w:val="auto"/>
          <w:sz w:val="22"/>
          <w:szCs w:val="22"/>
        </w:rPr>
        <w:t>set KSI;</w:t>
      </w:r>
    </w:p>
    <w:p w14:paraId="35ACE70F" w14:textId="77777777" w:rsidR="00C0258C" w:rsidRPr="00C0258C" w:rsidRDefault="00C0258C" w:rsidP="00C0258C">
      <w:pPr>
        <w:jc w:val="both"/>
        <w:rPr>
          <w:noProof/>
          <w:color w:val="auto"/>
          <w:sz w:val="22"/>
          <w:szCs w:val="22"/>
        </w:rPr>
      </w:pPr>
      <w:r w:rsidRPr="00C0258C">
        <w:rPr>
          <w:noProof/>
          <w:color w:val="auto"/>
          <w:sz w:val="22"/>
          <w:szCs w:val="22"/>
        </w:rPr>
        <w:t>where (invage = "20 to 24") or (invage = "25 to 29") or  (invage = "55 to 59");</w:t>
      </w:r>
    </w:p>
    <w:p w14:paraId="4528F6A7" w14:textId="77777777" w:rsidR="00C0258C" w:rsidRPr="00C0258C" w:rsidRDefault="00C0258C" w:rsidP="00C0258C">
      <w:pPr>
        <w:jc w:val="both"/>
        <w:rPr>
          <w:noProof/>
          <w:color w:val="auto"/>
          <w:sz w:val="22"/>
          <w:szCs w:val="22"/>
        </w:rPr>
      </w:pPr>
      <w:r w:rsidRPr="00C0258C">
        <w:rPr>
          <w:noProof/>
          <w:color w:val="auto"/>
          <w:sz w:val="22"/>
          <w:szCs w:val="22"/>
        </w:rPr>
        <w:t>run;</w:t>
      </w:r>
    </w:p>
    <w:p w14:paraId="4F8B3417" w14:textId="77777777" w:rsidR="00C0258C" w:rsidRPr="00C0258C" w:rsidRDefault="00C0258C" w:rsidP="00C0258C">
      <w:pPr>
        <w:jc w:val="both"/>
        <w:rPr>
          <w:noProof/>
          <w:color w:val="auto"/>
          <w:sz w:val="22"/>
          <w:szCs w:val="22"/>
        </w:rPr>
      </w:pPr>
    </w:p>
    <w:p w14:paraId="2A5A44E0" w14:textId="77777777" w:rsidR="00C0258C" w:rsidRPr="00C0258C" w:rsidRDefault="00C0258C" w:rsidP="00C0258C">
      <w:pPr>
        <w:jc w:val="both"/>
        <w:rPr>
          <w:noProof/>
          <w:color w:val="auto"/>
          <w:sz w:val="22"/>
          <w:szCs w:val="22"/>
        </w:rPr>
      </w:pPr>
      <w:r w:rsidRPr="00C0258C">
        <w:rPr>
          <w:noProof/>
          <w:color w:val="auto"/>
          <w:sz w:val="22"/>
          <w:szCs w:val="22"/>
        </w:rPr>
        <w:t>title " Involvement type in a Fatality  ";</w:t>
      </w:r>
    </w:p>
    <w:p w14:paraId="64111C24"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7F7177F3" w14:textId="77777777" w:rsidR="00C0258C" w:rsidRPr="00C0258C" w:rsidRDefault="00C0258C" w:rsidP="00C0258C">
      <w:pPr>
        <w:jc w:val="both"/>
        <w:rPr>
          <w:noProof/>
          <w:color w:val="auto"/>
          <w:sz w:val="22"/>
          <w:szCs w:val="22"/>
        </w:rPr>
      </w:pPr>
      <w:r w:rsidRPr="00C0258C">
        <w:rPr>
          <w:noProof/>
          <w:color w:val="auto"/>
          <w:sz w:val="22"/>
          <w:szCs w:val="22"/>
        </w:rPr>
        <w:t>label Invtype = 'Involvment type';</w:t>
      </w:r>
    </w:p>
    <w:p w14:paraId="3F13B48A" w14:textId="77777777" w:rsidR="00C0258C" w:rsidRPr="00C0258C" w:rsidRDefault="00C0258C" w:rsidP="00C0258C">
      <w:pPr>
        <w:jc w:val="both"/>
        <w:rPr>
          <w:noProof/>
          <w:color w:val="auto"/>
          <w:sz w:val="22"/>
          <w:szCs w:val="22"/>
        </w:rPr>
      </w:pPr>
      <w:r w:rsidRPr="00C0258C">
        <w:rPr>
          <w:noProof/>
          <w:color w:val="auto"/>
          <w:sz w:val="22"/>
          <w:szCs w:val="22"/>
        </w:rPr>
        <w:t>format Invtype;</w:t>
      </w:r>
    </w:p>
    <w:p w14:paraId="7201F75C" w14:textId="77777777" w:rsidR="00C0258C" w:rsidRPr="00C0258C" w:rsidRDefault="00C0258C" w:rsidP="00C0258C">
      <w:pPr>
        <w:jc w:val="both"/>
        <w:rPr>
          <w:noProof/>
          <w:color w:val="auto"/>
          <w:sz w:val="22"/>
          <w:szCs w:val="22"/>
        </w:rPr>
      </w:pPr>
      <w:r w:rsidRPr="00C0258C">
        <w:rPr>
          <w:noProof/>
          <w:color w:val="auto"/>
          <w:sz w:val="22"/>
          <w:szCs w:val="22"/>
        </w:rPr>
        <w:t>vbar Invtype /datalabel categoryorder=respdesc fillattrs=(color=cx66A5A0) dataskin=matte;</w:t>
      </w:r>
    </w:p>
    <w:p w14:paraId="507B6D78" w14:textId="77777777" w:rsidR="00C0258C" w:rsidRPr="00C0258C" w:rsidRDefault="00C0258C" w:rsidP="00C0258C">
      <w:pPr>
        <w:jc w:val="both"/>
        <w:rPr>
          <w:noProof/>
          <w:color w:val="auto"/>
          <w:sz w:val="22"/>
          <w:szCs w:val="22"/>
        </w:rPr>
      </w:pPr>
      <w:r w:rsidRPr="00C0258C">
        <w:rPr>
          <w:noProof/>
          <w:color w:val="auto"/>
          <w:sz w:val="22"/>
          <w:szCs w:val="22"/>
        </w:rPr>
        <w:t>run;</w:t>
      </w:r>
    </w:p>
    <w:p w14:paraId="2A2387E9" w14:textId="77777777" w:rsidR="00C0258C" w:rsidRPr="00C0258C" w:rsidRDefault="00C0258C" w:rsidP="00C0258C">
      <w:pPr>
        <w:jc w:val="both"/>
        <w:rPr>
          <w:noProof/>
          <w:color w:val="auto"/>
          <w:sz w:val="22"/>
          <w:szCs w:val="22"/>
        </w:rPr>
      </w:pPr>
    </w:p>
    <w:p w14:paraId="3021BE07" w14:textId="77777777" w:rsidR="00C0258C" w:rsidRPr="00C0258C" w:rsidRDefault="00C0258C" w:rsidP="00C0258C">
      <w:pPr>
        <w:jc w:val="both"/>
        <w:rPr>
          <w:noProof/>
          <w:color w:val="auto"/>
          <w:sz w:val="22"/>
          <w:szCs w:val="22"/>
        </w:rPr>
      </w:pPr>
    </w:p>
    <w:p w14:paraId="1983D7DB" w14:textId="77777777" w:rsidR="00C0258C" w:rsidRPr="00C0258C" w:rsidRDefault="00C0258C" w:rsidP="00C0258C">
      <w:pPr>
        <w:jc w:val="both"/>
        <w:rPr>
          <w:noProof/>
          <w:color w:val="auto"/>
          <w:sz w:val="22"/>
          <w:szCs w:val="22"/>
        </w:rPr>
      </w:pPr>
      <w:r w:rsidRPr="00C0258C">
        <w:rPr>
          <w:noProof/>
          <w:color w:val="auto"/>
          <w:sz w:val="22"/>
          <w:szCs w:val="22"/>
        </w:rPr>
        <w:t>/* Analyzing the effect of visibility */</w:t>
      </w:r>
    </w:p>
    <w:p w14:paraId="71FCA0B5" w14:textId="77777777" w:rsidR="00C0258C" w:rsidRPr="00C0258C" w:rsidRDefault="00C0258C" w:rsidP="00C0258C">
      <w:pPr>
        <w:jc w:val="both"/>
        <w:rPr>
          <w:noProof/>
          <w:color w:val="auto"/>
          <w:sz w:val="22"/>
          <w:szCs w:val="22"/>
        </w:rPr>
      </w:pPr>
      <w:r w:rsidRPr="00C0258C">
        <w:rPr>
          <w:noProof/>
          <w:color w:val="auto"/>
          <w:sz w:val="22"/>
          <w:szCs w:val="22"/>
        </w:rPr>
        <w:t>data KSI;</w:t>
      </w:r>
    </w:p>
    <w:p w14:paraId="03AE29C8" w14:textId="77777777" w:rsidR="00C0258C" w:rsidRPr="00C0258C" w:rsidRDefault="00C0258C" w:rsidP="00C0258C">
      <w:pPr>
        <w:jc w:val="both"/>
        <w:rPr>
          <w:noProof/>
          <w:color w:val="auto"/>
          <w:sz w:val="22"/>
          <w:szCs w:val="22"/>
        </w:rPr>
      </w:pPr>
      <w:r w:rsidRPr="00C0258C">
        <w:rPr>
          <w:noProof/>
          <w:color w:val="auto"/>
          <w:sz w:val="22"/>
          <w:szCs w:val="22"/>
        </w:rPr>
        <w:t>set KSI;</w:t>
      </w:r>
    </w:p>
    <w:p w14:paraId="4B859208" w14:textId="77777777" w:rsidR="00C0258C" w:rsidRPr="00C0258C" w:rsidRDefault="00C0258C" w:rsidP="00C0258C">
      <w:pPr>
        <w:jc w:val="both"/>
        <w:rPr>
          <w:noProof/>
          <w:color w:val="auto"/>
          <w:sz w:val="22"/>
          <w:szCs w:val="22"/>
        </w:rPr>
      </w:pPr>
      <w:r w:rsidRPr="00C0258C">
        <w:rPr>
          <w:noProof/>
          <w:color w:val="auto"/>
          <w:sz w:val="22"/>
          <w:szCs w:val="22"/>
        </w:rPr>
        <w:t>where (invtype = "Driver") or (invtype = "Passenger") or  (invtype = "Pedestrian");</w:t>
      </w:r>
    </w:p>
    <w:p w14:paraId="5E401578" w14:textId="77777777" w:rsidR="00C0258C" w:rsidRPr="00C0258C" w:rsidRDefault="00C0258C" w:rsidP="00C0258C">
      <w:pPr>
        <w:jc w:val="both"/>
        <w:rPr>
          <w:noProof/>
          <w:color w:val="auto"/>
          <w:sz w:val="22"/>
          <w:szCs w:val="22"/>
        </w:rPr>
      </w:pPr>
      <w:r w:rsidRPr="00C0258C">
        <w:rPr>
          <w:noProof/>
          <w:color w:val="auto"/>
          <w:sz w:val="22"/>
          <w:szCs w:val="22"/>
        </w:rPr>
        <w:t>run;</w:t>
      </w:r>
    </w:p>
    <w:p w14:paraId="5B849141" w14:textId="77777777" w:rsidR="00C0258C" w:rsidRPr="00C0258C" w:rsidRDefault="00C0258C" w:rsidP="00C0258C">
      <w:pPr>
        <w:jc w:val="both"/>
        <w:rPr>
          <w:noProof/>
          <w:color w:val="auto"/>
          <w:sz w:val="22"/>
          <w:szCs w:val="22"/>
        </w:rPr>
      </w:pPr>
    </w:p>
    <w:p w14:paraId="07C563B3" w14:textId="77777777" w:rsidR="00C0258C" w:rsidRPr="00C0258C" w:rsidRDefault="00C0258C" w:rsidP="00C0258C">
      <w:pPr>
        <w:jc w:val="both"/>
        <w:rPr>
          <w:noProof/>
          <w:color w:val="auto"/>
          <w:sz w:val="22"/>
          <w:szCs w:val="22"/>
        </w:rPr>
      </w:pPr>
      <w:r w:rsidRPr="00C0258C">
        <w:rPr>
          <w:noProof/>
          <w:color w:val="auto"/>
          <w:sz w:val="22"/>
          <w:szCs w:val="22"/>
        </w:rPr>
        <w:t>title " Analyzing the effect of visibility in Fatality  ";</w:t>
      </w:r>
    </w:p>
    <w:p w14:paraId="3A8E91E2"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0A7F6C5D" w14:textId="77777777" w:rsidR="00C0258C" w:rsidRPr="00C0258C" w:rsidRDefault="00C0258C" w:rsidP="00C0258C">
      <w:pPr>
        <w:jc w:val="both"/>
        <w:rPr>
          <w:noProof/>
          <w:color w:val="auto"/>
          <w:sz w:val="22"/>
          <w:szCs w:val="22"/>
        </w:rPr>
      </w:pPr>
      <w:r w:rsidRPr="00C0258C">
        <w:rPr>
          <w:noProof/>
          <w:color w:val="auto"/>
          <w:sz w:val="22"/>
          <w:szCs w:val="22"/>
        </w:rPr>
        <w:t>label visibility = 'Types of Visibility';</w:t>
      </w:r>
    </w:p>
    <w:p w14:paraId="556CD66B" w14:textId="77777777" w:rsidR="00C0258C" w:rsidRPr="00C0258C" w:rsidRDefault="00C0258C" w:rsidP="00C0258C">
      <w:pPr>
        <w:jc w:val="both"/>
        <w:rPr>
          <w:noProof/>
          <w:color w:val="auto"/>
          <w:sz w:val="22"/>
          <w:szCs w:val="22"/>
        </w:rPr>
      </w:pPr>
      <w:r w:rsidRPr="00C0258C">
        <w:rPr>
          <w:noProof/>
          <w:color w:val="auto"/>
          <w:sz w:val="22"/>
          <w:szCs w:val="22"/>
        </w:rPr>
        <w:t>format visibility;</w:t>
      </w:r>
    </w:p>
    <w:p w14:paraId="4B6AAE46" w14:textId="77777777" w:rsidR="00C0258C" w:rsidRPr="00C0258C" w:rsidRDefault="00C0258C" w:rsidP="00C0258C">
      <w:pPr>
        <w:jc w:val="both"/>
        <w:rPr>
          <w:noProof/>
          <w:color w:val="auto"/>
          <w:sz w:val="22"/>
          <w:szCs w:val="22"/>
        </w:rPr>
      </w:pPr>
      <w:r w:rsidRPr="00C0258C">
        <w:rPr>
          <w:noProof/>
          <w:color w:val="auto"/>
          <w:sz w:val="22"/>
          <w:szCs w:val="22"/>
        </w:rPr>
        <w:t>vbar visibility /datalabel categoryorder=respdesc fillattrs=(color=cx66A5B0) dataskin=matte;</w:t>
      </w:r>
    </w:p>
    <w:p w14:paraId="56AC8061" w14:textId="77777777" w:rsidR="00C0258C" w:rsidRPr="00C0258C" w:rsidRDefault="00C0258C" w:rsidP="00C0258C">
      <w:pPr>
        <w:jc w:val="both"/>
        <w:rPr>
          <w:noProof/>
          <w:color w:val="auto"/>
          <w:sz w:val="22"/>
          <w:szCs w:val="22"/>
        </w:rPr>
      </w:pPr>
      <w:r w:rsidRPr="00C0258C">
        <w:rPr>
          <w:noProof/>
          <w:color w:val="auto"/>
          <w:sz w:val="22"/>
          <w:szCs w:val="22"/>
        </w:rPr>
        <w:t>run;</w:t>
      </w:r>
    </w:p>
    <w:p w14:paraId="32C5F7FC" w14:textId="77777777" w:rsidR="00C0258C" w:rsidRPr="00C0258C" w:rsidRDefault="00C0258C" w:rsidP="00C0258C">
      <w:pPr>
        <w:jc w:val="both"/>
        <w:rPr>
          <w:noProof/>
          <w:color w:val="auto"/>
          <w:sz w:val="22"/>
          <w:szCs w:val="22"/>
        </w:rPr>
      </w:pPr>
    </w:p>
    <w:p w14:paraId="6FC743DA" w14:textId="77777777" w:rsidR="00C0258C" w:rsidRPr="00C0258C" w:rsidRDefault="00C0258C" w:rsidP="00C0258C">
      <w:pPr>
        <w:jc w:val="both"/>
        <w:rPr>
          <w:noProof/>
          <w:color w:val="auto"/>
          <w:sz w:val="22"/>
          <w:szCs w:val="22"/>
        </w:rPr>
      </w:pPr>
      <w:r w:rsidRPr="00C0258C">
        <w:rPr>
          <w:noProof/>
          <w:color w:val="auto"/>
          <w:sz w:val="22"/>
          <w:szCs w:val="22"/>
        </w:rPr>
        <w:t>/* Analyzing the effect of road conditions */</w:t>
      </w:r>
    </w:p>
    <w:p w14:paraId="4A830312" w14:textId="77777777" w:rsidR="00C0258C" w:rsidRPr="00C0258C" w:rsidRDefault="00C0258C" w:rsidP="00C0258C">
      <w:pPr>
        <w:jc w:val="both"/>
        <w:rPr>
          <w:noProof/>
          <w:color w:val="auto"/>
          <w:sz w:val="22"/>
          <w:szCs w:val="22"/>
        </w:rPr>
      </w:pPr>
    </w:p>
    <w:p w14:paraId="1F19B391" w14:textId="77777777" w:rsidR="00C0258C" w:rsidRPr="00C0258C" w:rsidRDefault="00C0258C" w:rsidP="00C0258C">
      <w:pPr>
        <w:jc w:val="both"/>
        <w:rPr>
          <w:noProof/>
          <w:color w:val="auto"/>
          <w:sz w:val="22"/>
          <w:szCs w:val="22"/>
        </w:rPr>
      </w:pPr>
    </w:p>
    <w:p w14:paraId="380A75FA" w14:textId="77777777" w:rsidR="00C0258C" w:rsidRPr="00C0258C" w:rsidRDefault="00C0258C" w:rsidP="00C0258C">
      <w:pPr>
        <w:jc w:val="both"/>
        <w:rPr>
          <w:noProof/>
          <w:color w:val="auto"/>
          <w:sz w:val="22"/>
          <w:szCs w:val="22"/>
        </w:rPr>
      </w:pPr>
      <w:r w:rsidRPr="00C0258C">
        <w:rPr>
          <w:noProof/>
          <w:color w:val="auto"/>
          <w:sz w:val="22"/>
          <w:szCs w:val="22"/>
        </w:rPr>
        <w:t>title " Analyzing the effect of road conditions in Fatality  ";</w:t>
      </w:r>
    </w:p>
    <w:p w14:paraId="045CC96C"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76A7E04A" w14:textId="77777777" w:rsidR="00C0258C" w:rsidRPr="00C0258C" w:rsidRDefault="00C0258C" w:rsidP="00C0258C">
      <w:pPr>
        <w:jc w:val="both"/>
        <w:rPr>
          <w:noProof/>
          <w:color w:val="auto"/>
          <w:sz w:val="22"/>
          <w:szCs w:val="22"/>
        </w:rPr>
      </w:pPr>
      <w:r w:rsidRPr="00C0258C">
        <w:rPr>
          <w:noProof/>
          <w:color w:val="auto"/>
          <w:sz w:val="22"/>
          <w:szCs w:val="22"/>
        </w:rPr>
        <w:t>label rdsfcond = 'Involvment type';</w:t>
      </w:r>
    </w:p>
    <w:p w14:paraId="21546F98" w14:textId="77777777" w:rsidR="00C0258C" w:rsidRPr="00C0258C" w:rsidRDefault="00C0258C" w:rsidP="00C0258C">
      <w:pPr>
        <w:jc w:val="both"/>
        <w:rPr>
          <w:noProof/>
          <w:color w:val="auto"/>
          <w:sz w:val="22"/>
          <w:szCs w:val="22"/>
        </w:rPr>
      </w:pPr>
      <w:r w:rsidRPr="00C0258C">
        <w:rPr>
          <w:noProof/>
          <w:color w:val="auto"/>
          <w:sz w:val="22"/>
          <w:szCs w:val="22"/>
        </w:rPr>
        <w:t>format rdsfcond;</w:t>
      </w:r>
    </w:p>
    <w:p w14:paraId="3F49E5AC" w14:textId="77777777" w:rsidR="00C0258C" w:rsidRPr="00C0258C" w:rsidRDefault="00C0258C" w:rsidP="00C0258C">
      <w:pPr>
        <w:jc w:val="both"/>
        <w:rPr>
          <w:noProof/>
          <w:color w:val="auto"/>
          <w:sz w:val="22"/>
          <w:szCs w:val="22"/>
        </w:rPr>
      </w:pPr>
      <w:r w:rsidRPr="00C0258C">
        <w:rPr>
          <w:noProof/>
          <w:color w:val="auto"/>
          <w:sz w:val="22"/>
          <w:szCs w:val="22"/>
        </w:rPr>
        <w:t>vbar rdsfcond /datalabel categoryorder=respdesc fillattrs=(color=cx66A5C0) dataskin=matte;</w:t>
      </w:r>
    </w:p>
    <w:p w14:paraId="10FCCDF4" w14:textId="77777777" w:rsidR="00C0258C" w:rsidRPr="00C0258C" w:rsidRDefault="00C0258C" w:rsidP="00C0258C">
      <w:pPr>
        <w:jc w:val="both"/>
        <w:rPr>
          <w:noProof/>
          <w:color w:val="auto"/>
          <w:sz w:val="22"/>
          <w:szCs w:val="22"/>
        </w:rPr>
      </w:pPr>
      <w:r w:rsidRPr="00C0258C">
        <w:rPr>
          <w:noProof/>
          <w:color w:val="auto"/>
          <w:sz w:val="22"/>
          <w:szCs w:val="22"/>
        </w:rPr>
        <w:t>run;</w:t>
      </w:r>
    </w:p>
    <w:p w14:paraId="3C6B90F6" w14:textId="77777777" w:rsidR="00C0258C" w:rsidRPr="00C0258C" w:rsidRDefault="00C0258C" w:rsidP="00C0258C">
      <w:pPr>
        <w:jc w:val="both"/>
        <w:rPr>
          <w:noProof/>
          <w:color w:val="auto"/>
          <w:sz w:val="22"/>
          <w:szCs w:val="22"/>
        </w:rPr>
      </w:pPr>
    </w:p>
    <w:p w14:paraId="05A5111A" w14:textId="77777777" w:rsidR="00C0258C" w:rsidRPr="00C0258C" w:rsidRDefault="00C0258C" w:rsidP="00C0258C">
      <w:pPr>
        <w:jc w:val="both"/>
        <w:rPr>
          <w:noProof/>
          <w:color w:val="auto"/>
          <w:sz w:val="22"/>
          <w:szCs w:val="22"/>
        </w:rPr>
      </w:pPr>
    </w:p>
    <w:p w14:paraId="288DBCDB" w14:textId="77777777" w:rsidR="00C0258C" w:rsidRPr="00C0258C" w:rsidRDefault="00C0258C" w:rsidP="00C0258C">
      <w:pPr>
        <w:jc w:val="both"/>
        <w:rPr>
          <w:noProof/>
          <w:color w:val="auto"/>
          <w:sz w:val="22"/>
          <w:szCs w:val="22"/>
        </w:rPr>
      </w:pPr>
      <w:r w:rsidRPr="00C0258C">
        <w:rPr>
          <w:noProof/>
          <w:color w:val="auto"/>
          <w:sz w:val="22"/>
          <w:szCs w:val="22"/>
        </w:rPr>
        <w:t>/* Analyzing the effect of Vehicle type */</w:t>
      </w:r>
    </w:p>
    <w:p w14:paraId="6092F00E" w14:textId="77777777" w:rsidR="00C0258C" w:rsidRPr="00C0258C" w:rsidRDefault="00C0258C" w:rsidP="00C0258C">
      <w:pPr>
        <w:jc w:val="both"/>
        <w:rPr>
          <w:noProof/>
          <w:color w:val="auto"/>
          <w:sz w:val="22"/>
          <w:szCs w:val="22"/>
        </w:rPr>
      </w:pPr>
      <w:r w:rsidRPr="00C0258C">
        <w:rPr>
          <w:noProof/>
          <w:color w:val="auto"/>
          <w:sz w:val="22"/>
          <w:szCs w:val="22"/>
        </w:rPr>
        <w:t>data KSI;</w:t>
      </w:r>
    </w:p>
    <w:p w14:paraId="00102268" w14:textId="77777777" w:rsidR="00C0258C" w:rsidRPr="00C0258C" w:rsidRDefault="00C0258C" w:rsidP="00C0258C">
      <w:pPr>
        <w:jc w:val="both"/>
        <w:rPr>
          <w:noProof/>
          <w:color w:val="auto"/>
          <w:sz w:val="22"/>
          <w:szCs w:val="22"/>
        </w:rPr>
      </w:pPr>
      <w:r w:rsidRPr="00C0258C">
        <w:rPr>
          <w:noProof/>
          <w:color w:val="auto"/>
          <w:sz w:val="22"/>
          <w:szCs w:val="22"/>
        </w:rPr>
        <w:t>set KSI;</w:t>
      </w:r>
    </w:p>
    <w:p w14:paraId="060490AE" w14:textId="77777777" w:rsidR="00C0258C" w:rsidRPr="00C0258C" w:rsidRDefault="00C0258C" w:rsidP="00C0258C">
      <w:pPr>
        <w:jc w:val="both"/>
        <w:rPr>
          <w:noProof/>
          <w:color w:val="auto"/>
          <w:sz w:val="22"/>
          <w:szCs w:val="22"/>
        </w:rPr>
      </w:pPr>
      <w:r w:rsidRPr="00C0258C">
        <w:rPr>
          <w:noProof/>
          <w:color w:val="auto"/>
          <w:sz w:val="22"/>
          <w:szCs w:val="22"/>
        </w:rPr>
        <w:t>where (vehtype &lt;&gt; "") AND (vehtype &lt;&gt; "Other");</w:t>
      </w:r>
    </w:p>
    <w:p w14:paraId="782F0CB8" w14:textId="77777777" w:rsidR="00C0258C" w:rsidRPr="00C0258C" w:rsidRDefault="00C0258C" w:rsidP="00C0258C">
      <w:pPr>
        <w:jc w:val="both"/>
        <w:rPr>
          <w:noProof/>
          <w:color w:val="auto"/>
          <w:sz w:val="22"/>
          <w:szCs w:val="22"/>
        </w:rPr>
      </w:pPr>
      <w:r w:rsidRPr="00C0258C">
        <w:rPr>
          <w:noProof/>
          <w:color w:val="auto"/>
          <w:sz w:val="22"/>
          <w:szCs w:val="22"/>
        </w:rPr>
        <w:t>run;</w:t>
      </w:r>
    </w:p>
    <w:p w14:paraId="4007EE77" w14:textId="77777777" w:rsidR="00C0258C" w:rsidRPr="00C0258C" w:rsidRDefault="00C0258C" w:rsidP="00C0258C">
      <w:pPr>
        <w:jc w:val="both"/>
        <w:rPr>
          <w:noProof/>
          <w:color w:val="auto"/>
          <w:sz w:val="22"/>
          <w:szCs w:val="22"/>
        </w:rPr>
      </w:pPr>
    </w:p>
    <w:p w14:paraId="0B542A2B" w14:textId="77777777" w:rsidR="00C0258C" w:rsidRPr="00C0258C" w:rsidRDefault="00C0258C" w:rsidP="00C0258C">
      <w:pPr>
        <w:jc w:val="both"/>
        <w:rPr>
          <w:noProof/>
          <w:color w:val="auto"/>
          <w:sz w:val="22"/>
          <w:szCs w:val="22"/>
        </w:rPr>
      </w:pPr>
      <w:r w:rsidRPr="00C0258C">
        <w:rPr>
          <w:noProof/>
          <w:color w:val="auto"/>
          <w:sz w:val="22"/>
          <w:szCs w:val="22"/>
        </w:rPr>
        <w:t>title " Analyzing the effect of vehicle type in Fatality  ";</w:t>
      </w:r>
    </w:p>
    <w:p w14:paraId="36E26C6B"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27661293" w14:textId="77777777" w:rsidR="00C0258C" w:rsidRPr="00C0258C" w:rsidRDefault="00C0258C" w:rsidP="00C0258C">
      <w:pPr>
        <w:jc w:val="both"/>
        <w:rPr>
          <w:noProof/>
          <w:color w:val="auto"/>
          <w:sz w:val="22"/>
          <w:szCs w:val="22"/>
        </w:rPr>
      </w:pPr>
      <w:r w:rsidRPr="00C0258C">
        <w:rPr>
          <w:noProof/>
          <w:color w:val="auto"/>
          <w:sz w:val="22"/>
          <w:szCs w:val="22"/>
        </w:rPr>
        <w:t>label vehtype = 'Vehicle type';</w:t>
      </w:r>
    </w:p>
    <w:p w14:paraId="11E352BE" w14:textId="77777777" w:rsidR="00C0258C" w:rsidRPr="00C0258C" w:rsidRDefault="00C0258C" w:rsidP="00C0258C">
      <w:pPr>
        <w:jc w:val="both"/>
        <w:rPr>
          <w:noProof/>
          <w:color w:val="auto"/>
          <w:sz w:val="22"/>
          <w:szCs w:val="22"/>
        </w:rPr>
      </w:pPr>
      <w:r w:rsidRPr="00C0258C">
        <w:rPr>
          <w:noProof/>
          <w:color w:val="auto"/>
          <w:sz w:val="22"/>
          <w:szCs w:val="22"/>
        </w:rPr>
        <w:t>format vehtype;</w:t>
      </w:r>
    </w:p>
    <w:p w14:paraId="58EA057C" w14:textId="77777777" w:rsidR="00C0258C" w:rsidRPr="00C0258C" w:rsidRDefault="00C0258C" w:rsidP="00C0258C">
      <w:pPr>
        <w:jc w:val="both"/>
        <w:rPr>
          <w:noProof/>
          <w:color w:val="auto"/>
          <w:sz w:val="22"/>
          <w:szCs w:val="22"/>
        </w:rPr>
      </w:pPr>
      <w:r w:rsidRPr="00C0258C">
        <w:rPr>
          <w:noProof/>
          <w:color w:val="auto"/>
          <w:sz w:val="22"/>
          <w:szCs w:val="22"/>
        </w:rPr>
        <w:t>vbar vehtype /datalabel categoryorder=respdesc fillattrs=(color=cx66A5D0) dataskin=matte;</w:t>
      </w:r>
    </w:p>
    <w:p w14:paraId="24E1444F" w14:textId="77777777" w:rsidR="00C0258C" w:rsidRPr="00C0258C" w:rsidRDefault="00C0258C" w:rsidP="00C0258C">
      <w:pPr>
        <w:jc w:val="both"/>
        <w:rPr>
          <w:noProof/>
          <w:color w:val="auto"/>
          <w:sz w:val="22"/>
          <w:szCs w:val="22"/>
        </w:rPr>
      </w:pPr>
      <w:r w:rsidRPr="00C0258C">
        <w:rPr>
          <w:noProof/>
          <w:color w:val="auto"/>
          <w:sz w:val="22"/>
          <w:szCs w:val="22"/>
        </w:rPr>
        <w:t>run;</w:t>
      </w:r>
    </w:p>
    <w:p w14:paraId="71065181" w14:textId="77777777" w:rsidR="00C0258C" w:rsidRPr="00C0258C" w:rsidRDefault="00C0258C" w:rsidP="00C0258C">
      <w:pPr>
        <w:jc w:val="both"/>
        <w:rPr>
          <w:noProof/>
          <w:color w:val="auto"/>
          <w:sz w:val="22"/>
          <w:szCs w:val="22"/>
        </w:rPr>
      </w:pPr>
    </w:p>
    <w:p w14:paraId="1A71B4A8" w14:textId="77777777" w:rsidR="00C0258C" w:rsidRPr="00C0258C" w:rsidRDefault="00C0258C" w:rsidP="00C0258C">
      <w:pPr>
        <w:jc w:val="both"/>
        <w:rPr>
          <w:noProof/>
          <w:color w:val="auto"/>
          <w:sz w:val="22"/>
          <w:szCs w:val="22"/>
        </w:rPr>
      </w:pPr>
    </w:p>
    <w:p w14:paraId="172C4F00" w14:textId="77777777" w:rsidR="00C0258C" w:rsidRPr="00C0258C" w:rsidRDefault="00C0258C" w:rsidP="00C0258C">
      <w:pPr>
        <w:jc w:val="both"/>
        <w:rPr>
          <w:noProof/>
          <w:color w:val="auto"/>
          <w:sz w:val="22"/>
          <w:szCs w:val="22"/>
        </w:rPr>
      </w:pPr>
      <w:r w:rsidRPr="00C0258C">
        <w:rPr>
          <w:noProof/>
          <w:color w:val="auto"/>
          <w:sz w:val="22"/>
          <w:szCs w:val="22"/>
        </w:rPr>
        <w:t>/*Road Location on Fatality  */</w:t>
      </w:r>
    </w:p>
    <w:p w14:paraId="19DF6ECC" w14:textId="77777777" w:rsidR="00C0258C" w:rsidRPr="00C0258C" w:rsidRDefault="00C0258C" w:rsidP="00C0258C">
      <w:pPr>
        <w:jc w:val="both"/>
        <w:rPr>
          <w:noProof/>
          <w:color w:val="auto"/>
          <w:sz w:val="22"/>
          <w:szCs w:val="22"/>
        </w:rPr>
      </w:pPr>
      <w:r w:rsidRPr="00C0258C">
        <w:rPr>
          <w:noProof/>
          <w:color w:val="auto"/>
          <w:sz w:val="22"/>
          <w:szCs w:val="22"/>
        </w:rPr>
        <w:t>data KSI;</w:t>
      </w:r>
    </w:p>
    <w:p w14:paraId="2BAA39A3" w14:textId="77777777" w:rsidR="00C0258C" w:rsidRPr="00C0258C" w:rsidRDefault="00C0258C" w:rsidP="00C0258C">
      <w:pPr>
        <w:jc w:val="both"/>
        <w:rPr>
          <w:noProof/>
          <w:color w:val="auto"/>
          <w:sz w:val="22"/>
          <w:szCs w:val="22"/>
        </w:rPr>
      </w:pPr>
      <w:r w:rsidRPr="00C0258C">
        <w:rPr>
          <w:noProof/>
          <w:color w:val="auto"/>
          <w:sz w:val="22"/>
          <w:szCs w:val="22"/>
        </w:rPr>
        <w:t>set KSI;</w:t>
      </w:r>
    </w:p>
    <w:p w14:paraId="3C71FE87" w14:textId="77777777" w:rsidR="00C0258C" w:rsidRPr="00C0258C" w:rsidRDefault="00C0258C" w:rsidP="00C0258C">
      <w:pPr>
        <w:jc w:val="both"/>
        <w:rPr>
          <w:noProof/>
          <w:color w:val="auto"/>
          <w:sz w:val="22"/>
          <w:szCs w:val="22"/>
        </w:rPr>
      </w:pPr>
      <w:r w:rsidRPr="00C0258C">
        <w:rPr>
          <w:noProof/>
          <w:color w:val="auto"/>
          <w:sz w:val="22"/>
          <w:szCs w:val="22"/>
        </w:rPr>
        <w:t>where (vehtype = "Automobile, Station Wagon") and (visibility = "Clear") and (rdsfcond = "Dry") and (loccoord &lt;&gt; "Park, Privat");</w:t>
      </w:r>
    </w:p>
    <w:p w14:paraId="7C3E527D" w14:textId="77777777" w:rsidR="00C0258C" w:rsidRPr="00C0258C" w:rsidRDefault="00C0258C" w:rsidP="00C0258C">
      <w:pPr>
        <w:jc w:val="both"/>
        <w:rPr>
          <w:noProof/>
          <w:color w:val="auto"/>
          <w:sz w:val="22"/>
          <w:szCs w:val="22"/>
        </w:rPr>
      </w:pPr>
      <w:r w:rsidRPr="00C0258C">
        <w:rPr>
          <w:noProof/>
          <w:color w:val="auto"/>
          <w:sz w:val="22"/>
          <w:szCs w:val="22"/>
        </w:rPr>
        <w:t>run;</w:t>
      </w:r>
    </w:p>
    <w:p w14:paraId="7DEF7041" w14:textId="77777777" w:rsidR="00C0258C" w:rsidRPr="00C0258C" w:rsidRDefault="00C0258C" w:rsidP="00C0258C">
      <w:pPr>
        <w:jc w:val="both"/>
        <w:rPr>
          <w:noProof/>
          <w:color w:val="auto"/>
          <w:sz w:val="22"/>
          <w:szCs w:val="22"/>
        </w:rPr>
      </w:pPr>
    </w:p>
    <w:p w14:paraId="65B26EB6" w14:textId="77777777" w:rsidR="00C0258C" w:rsidRPr="00C0258C" w:rsidRDefault="00C0258C" w:rsidP="00C0258C">
      <w:pPr>
        <w:jc w:val="both"/>
        <w:rPr>
          <w:noProof/>
          <w:color w:val="auto"/>
          <w:sz w:val="22"/>
          <w:szCs w:val="22"/>
        </w:rPr>
      </w:pPr>
    </w:p>
    <w:p w14:paraId="094E3B20" w14:textId="77777777" w:rsidR="00C0258C" w:rsidRPr="00C0258C" w:rsidRDefault="00C0258C" w:rsidP="00C0258C">
      <w:pPr>
        <w:jc w:val="both"/>
        <w:rPr>
          <w:noProof/>
          <w:color w:val="auto"/>
          <w:sz w:val="22"/>
          <w:szCs w:val="22"/>
        </w:rPr>
      </w:pPr>
      <w:r w:rsidRPr="00C0258C">
        <w:rPr>
          <w:noProof/>
          <w:color w:val="auto"/>
          <w:sz w:val="22"/>
          <w:szCs w:val="22"/>
        </w:rPr>
        <w:t>title " Road Location on Fatality ";</w:t>
      </w:r>
    </w:p>
    <w:p w14:paraId="193EE988" w14:textId="77777777" w:rsidR="00C0258C" w:rsidRPr="00C0258C" w:rsidRDefault="00C0258C" w:rsidP="00C0258C">
      <w:pPr>
        <w:jc w:val="both"/>
        <w:rPr>
          <w:noProof/>
          <w:color w:val="auto"/>
          <w:sz w:val="22"/>
          <w:szCs w:val="22"/>
        </w:rPr>
      </w:pPr>
      <w:r w:rsidRPr="00C0258C">
        <w:rPr>
          <w:noProof/>
          <w:color w:val="auto"/>
          <w:sz w:val="22"/>
          <w:szCs w:val="22"/>
        </w:rPr>
        <w:t>proc sgplot data = KSI;</w:t>
      </w:r>
    </w:p>
    <w:p w14:paraId="1D91D502" w14:textId="77777777" w:rsidR="00C0258C" w:rsidRPr="00C0258C" w:rsidRDefault="00C0258C" w:rsidP="00C0258C">
      <w:pPr>
        <w:jc w:val="both"/>
        <w:rPr>
          <w:noProof/>
          <w:color w:val="auto"/>
          <w:sz w:val="22"/>
          <w:szCs w:val="22"/>
        </w:rPr>
      </w:pPr>
      <w:r w:rsidRPr="00C0258C">
        <w:rPr>
          <w:noProof/>
          <w:color w:val="auto"/>
          <w:sz w:val="22"/>
          <w:szCs w:val="22"/>
        </w:rPr>
        <w:t>label loccoord = 'Vehicle type';</w:t>
      </w:r>
    </w:p>
    <w:p w14:paraId="7EA575F4" w14:textId="77777777" w:rsidR="00C0258C" w:rsidRPr="00C0258C" w:rsidRDefault="00C0258C" w:rsidP="00C0258C">
      <w:pPr>
        <w:jc w:val="both"/>
        <w:rPr>
          <w:noProof/>
          <w:color w:val="auto"/>
          <w:sz w:val="22"/>
          <w:szCs w:val="22"/>
        </w:rPr>
      </w:pPr>
      <w:r w:rsidRPr="00C0258C">
        <w:rPr>
          <w:noProof/>
          <w:color w:val="auto"/>
          <w:sz w:val="22"/>
          <w:szCs w:val="22"/>
        </w:rPr>
        <w:t>format loccoord;</w:t>
      </w:r>
    </w:p>
    <w:p w14:paraId="2CAB15BE" w14:textId="77777777" w:rsidR="00C0258C" w:rsidRPr="00C0258C" w:rsidRDefault="00C0258C" w:rsidP="00C0258C">
      <w:pPr>
        <w:jc w:val="both"/>
        <w:rPr>
          <w:noProof/>
          <w:color w:val="auto"/>
          <w:sz w:val="22"/>
          <w:szCs w:val="22"/>
        </w:rPr>
      </w:pPr>
      <w:r w:rsidRPr="00C0258C">
        <w:rPr>
          <w:noProof/>
          <w:color w:val="auto"/>
          <w:sz w:val="22"/>
          <w:szCs w:val="22"/>
        </w:rPr>
        <w:t>vbar loccoord /datalabel categoryorder=respdesc fillattrs=(color=cx66A5E0) dataskin=matte;</w:t>
      </w:r>
    </w:p>
    <w:p w14:paraId="3A6DD67E" w14:textId="77777777" w:rsidR="00C0258C" w:rsidRPr="00C0258C" w:rsidRDefault="00C0258C" w:rsidP="00C0258C">
      <w:pPr>
        <w:jc w:val="both"/>
        <w:rPr>
          <w:noProof/>
          <w:color w:val="auto"/>
          <w:sz w:val="22"/>
          <w:szCs w:val="22"/>
        </w:rPr>
      </w:pPr>
      <w:r w:rsidRPr="00C0258C">
        <w:rPr>
          <w:noProof/>
          <w:color w:val="auto"/>
          <w:sz w:val="22"/>
          <w:szCs w:val="22"/>
        </w:rPr>
        <w:t>run;</w:t>
      </w:r>
    </w:p>
    <w:p w14:paraId="2F23D76F" w14:textId="77777777" w:rsidR="00C0258C" w:rsidRPr="00C0258C" w:rsidRDefault="00C0258C" w:rsidP="00C0258C">
      <w:pPr>
        <w:jc w:val="both"/>
        <w:rPr>
          <w:noProof/>
          <w:color w:val="auto"/>
          <w:sz w:val="22"/>
          <w:szCs w:val="22"/>
        </w:rPr>
      </w:pPr>
    </w:p>
    <w:p w14:paraId="0D0C887B" w14:textId="77777777" w:rsidR="00C0258C" w:rsidRPr="00C0258C" w:rsidRDefault="00C0258C" w:rsidP="00C0258C">
      <w:pPr>
        <w:jc w:val="both"/>
        <w:rPr>
          <w:noProof/>
          <w:color w:val="auto"/>
          <w:sz w:val="22"/>
          <w:szCs w:val="22"/>
        </w:rPr>
      </w:pPr>
      <w:r w:rsidRPr="00C0258C">
        <w:rPr>
          <w:noProof/>
          <w:color w:val="auto"/>
          <w:sz w:val="22"/>
          <w:szCs w:val="22"/>
        </w:rPr>
        <w:t>proc sql;</w:t>
      </w:r>
    </w:p>
    <w:p w14:paraId="34DC9147" w14:textId="77777777" w:rsidR="00C0258C" w:rsidRPr="00C0258C" w:rsidRDefault="00C0258C" w:rsidP="00C0258C">
      <w:pPr>
        <w:jc w:val="both"/>
        <w:rPr>
          <w:noProof/>
          <w:color w:val="auto"/>
          <w:sz w:val="22"/>
          <w:szCs w:val="22"/>
        </w:rPr>
      </w:pPr>
      <w:r w:rsidRPr="00C0258C">
        <w:rPr>
          <w:noProof/>
          <w:color w:val="auto"/>
          <w:sz w:val="22"/>
          <w:szCs w:val="22"/>
        </w:rPr>
        <w:t>create table work.ksidata as</w:t>
      </w:r>
    </w:p>
    <w:p w14:paraId="0CBE2C49" w14:textId="77777777" w:rsidR="00C0258C" w:rsidRPr="00C0258C" w:rsidRDefault="00C0258C" w:rsidP="00C0258C">
      <w:pPr>
        <w:jc w:val="both"/>
        <w:rPr>
          <w:noProof/>
          <w:color w:val="auto"/>
          <w:sz w:val="22"/>
          <w:szCs w:val="22"/>
        </w:rPr>
      </w:pPr>
      <w:r w:rsidRPr="00C0258C">
        <w:rPr>
          <w:noProof/>
          <w:color w:val="auto"/>
          <w:sz w:val="22"/>
          <w:szCs w:val="22"/>
        </w:rPr>
        <w:t xml:space="preserve">   select Longitude, Latitude, loccoord, count(latitude) AS totcount format=comma16.</w:t>
      </w:r>
    </w:p>
    <w:p w14:paraId="76B597AD" w14:textId="77777777" w:rsidR="00C0258C" w:rsidRPr="00C0258C" w:rsidRDefault="00C0258C" w:rsidP="00C0258C">
      <w:pPr>
        <w:jc w:val="both"/>
        <w:rPr>
          <w:noProof/>
          <w:color w:val="auto"/>
          <w:sz w:val="22"/>
          <w:szCs w:val="22"/>
        </w:rPr>
      </w:pPr>
      <w:r w:rsidRPr="00C0258C">
        <w:rPr>
          <w:noProof/>
          <w:color w:val="auto"/>
          <w:sz w:val="22"/>
          <w:szCs w:val="22"/>
        </w:rPr>
        <w:t xml:space="preserve">      from work.ksi</w:t>
      </w:r>
    </w:p>
    <w:p w14:paraId="2F88B9AA" w14:textId="77777777" w:rsidR="00C0258C" w:rsidRPr="00C0258C" w:rsidRDefault="00C0258C" w:rsidP="00C0258C">
      <w:pPr>
        <w:jc w:val="both"/>
        <w:rPr>
          <w:noProof/>
          <w:color w:val="auto"/>
          <w:sz w:val="22"/>
          <w:szCs w:val="22"/>
        </w:rPr>
      </w:pPr>
      <w:r w:rsidRPr="00C0258C">
        <w:rPr>
          <w:noProof/>
          <w:color w:val="auto"/>
          <w:sz w:val="22"/>
          <w:szCs w:val="22"/>
        </w:rPr>
        <w:t xml:space="preserve">      group by Longitude, Latitude;</w:t>
      </w:r>
    </w:p>
    <w:p w14:paraId="2B47854D" w14:textId="77777777" w:rsidR="00C0258C" w:rsidRPr="00C0258C" w:rsidRDefault="00C0258C" w:rsidP="00C0258C">
      <w:pPr>
        <w:jc w:val="both"/>
        <w:rPr>
          <w:noProof/>
          <w:color w:val="auto"/>
          <w:sz w:val="22"/>
          <w:szCs w:val="22"/>
        </w:rPr>
      </w:pPr>
    </w:p>
    <w:p w14:paraId="71D1ACF1" w14:textId="77777777" w:rsidR="00C0258C" w:rsidRPr="00C0258C" w:rsidRDefault="00C0258C" w:rsidP="00C0258C">
      <w:pPr>
        <w:jc w:val="both"/>
        <w:rPr>
          <w:noProof/>
          <w:color w:val="auto"/>
          <w:sz w:val="22"/>
          <w:szCs w:val="22"/>
        </w:rPr>
      </w:pPr>
      <w:r w:rsidRPr="00C0258C">
        <w:rPr>
          <w:noProof/>
          <w:color w:val="auto"/>
          <w:sz w:val="22"/>
          <w:szCs w:val="22"/>
        </w:rPr>
        <w:t>data ksimap(rename=(long=x lat=y));</w:t>
      </w:r>
    </w:p>
    <w:p w14:paraId="13E48ED1" w14:textId="77777777" w:rsidR="00C0258C" w:rsidRPr="00C0258C" w:rsidRDefault="00C0258C" w:rsidP="00C0258C">
      <w:pPr>
        <w:jc w:val="both"/>
        <w:rPr>
          <w:noProof/>
          <w:color w:val="auto"/>
          <w:sz w:val="22"/>
          <w:szCs w:val="22"/>
        </w:rPr>
      </w:pPr>
      <w:r w:rsidRPr="00C0258C">
        <w:rPr>
          <w:noProof/>
          <w:color w:val="auto"/>
          <w:sz w:val="22"/>
          <w:szCs w:val="22"/>
        </w:rPr>
        <w:t>set mapsgfk.canada(drop= x y);</w:t>
      </w:r>
    </w:p>
    <w:p w14:paraId="4247A5BE" w14:textId="77777777" w:rsidR="00C0258C" w:rsidRPr="00C0258C" w:rsidRDefault="00C0258C" w:rsidP="00C0258C">
      <w:pPr>
        <w:jc w:val="both"/>
        <w:rPr>
          <w:noProof/>
          <w:color w:val="auto"/>
          <w:sz w:val="22"/>
          <w:szCs w:val="22"/>
        </w:rPr>
      </w:pPr>
      <w:r w:rsidRPr="00C0258C">
        <w:rPr>
          <w:noProof/>
          <w:color w:val="auto"/>
          <w:sz w:val="22"/>
          <w:szCs w:val="22"/>
        </w:rPr>
        <w:t>where ID1 in('CA-35');</w:t>
      </w:r>
    </w:p>
    <w:p w14:paraId="51AE3E3E" w14:textId="77777777" w:rsidR="00C0258C" w:rsidRPr="00C0258C" w:rsidRDefault="00C0258C" w:rsidP="00C0258C">
      <w:pPr>
        <w:jc w:val="both"/>
        <w:rPr>
          <w:noProof/>
          <w:color w:val="auto"/>
          <w:sz w:val="22"/>
          <w:szCs w:val="22"/>
        </w:rPr>
      </w:pPr>
      <w:r w:rsidRPr="00C0258C">
        <w:rPr>
          <w:noProof/>
          <w:color w:val="auto"/>
          <w:sz w:val="22"/>
          <w:szCs w:val="22"/>
        </w:rPr>
        <w:t>run;</w:t>
      </w:r>
    </w:p>
    <w:p w14:paraId="2496B0A9" w14:textId="77777777" w:rsidR="00C0258C" w:rsidRPr="00C0258C" w:rsidRDefault="00C0258C" w:rsidP="00C0258C">
      <w:pPr>
        <w:jc w:val="both"/>
        <w:rPr>
          <w:noProof/>
          <w:color w:val="auto"/>
          <w:sz w:val="22"/>
          <w:szCs w:val="22"/>
        </w:rPr>
      </w:pPr>
    </w:p>
    <w:p w14:paraId="4403F898" w14:textId="77777777" w:rsidR="00C0258C" w:rsidRPr="00C0258C" w:rsidRDefault="00C0258C" w:rsidP="00C0258C">
      <w:pPr>
        <w:jc w:val="both"/>
        <w:rPr>
          <w:noProof/>
          <w:color w:val="auto"/>
          <w:sz w:val="22"/>
          <w:szCs w:val="22"/>
        </w:rPr>
      </w:pPr>
      <w:r w:rsidRPr="00C0258C">
        <w:rPr>
          <w:noProof/>
          <w:color w:val="auto"/>
          <w:sz w:val="22"/>
          <w:szCs w:val="22"/>
        </w:rPr>
        <w:t>proc sgmap mapdata=ksimap plotdata=ksidata;</w:t>
      </w:r>
    </w:p>
    <w:p w14:paraId="6764B7B5" w14:textId="77777777" w:rsidR="00C0258C" w:rsidRPr="00C0258C" w:rsidRDefault="00C0258C" w:rsidP="00C0258C">
      <w:pPr>
        <w:jc w:val="both"/>
        <w:rPr>
          <w:noProof/>
          <w:color w:val="auto"/>
          <w:sz w:val="22"/>
          <w:szCs w:val="22"/>
        </w:rPr>
      </w:pPr>
      <w:r w:rsidRPr="00C0258C">
        <w:rPr>
          <w:noProof/>
          <w:color w:val="auto"/>
          <w:sz w:val="22"/>
          <w:szCs w:val="22"/>
        </w:rPr>
        <w:t>openstreetmap;</w:t>
      </w:r>
    </w:p>
    <w:p w14:paraId="1DE88874" w14:textId="77777777" w:rsidR="00C0258C" w:rsidRPr="00C0258C" w:rsidRDefault="00C0258C" w:rsidP="00C0258C">
      <w:pPr>
        <w:jc w:val="both"/>
        <w:rPr>
          <w:noProof/>
          <w:color w:val="auto"/>
          <w:sz w:val="22"/>
          <w:szCs w:val="22"/>
        </w:rPr>
      </w:pPr>
      <w:r w:rsidRPr="00C0258C">
        <w:rPr>
          <w:noProof/>
          <w:color w:val="auto"/>
          <w:sz w:val="22"/>
          <w:szCs w:val="22"/>
        </w:rPr>
        <w:t xml:space="preserve">  bubble x=longitude y=latitude size=totcount/group = loccoord;</w:t>
      </w:r>
    </w:p>
    <w:p w14:paraId="717645C7" w14:textId="5C660610" w:rsidR="007D5A3F" w:rsidRDefault="00C0258C" w:rsidP="00C0258C">
      <w:pPr>
        <w:jc w:val="both"/>
        <w:rPr>
          <w:noProof/>
          <w:color w:val="auto"/>
          <w:sz w:val="22"/>
          <w:szCs w:val="22"/>
        </w:rPr>
      </w:pPr>
      <w:r w:rsidRPr="00C0258C">
        <w:rPr>
          <w:noProof/>
          <w:color w:val="auto"/>
          <w:sz w:val="22"/>
          <w:szCs w:val="22"/>
        </w:rPr>
        <w:t>run;</w:t>
      </w:r>
    </w:p>
    <w:p w14:paraId="51038A6C" w14:textId="0FE23FAF" w:rsidR="00642CA4" w:rsidRDefault="00642CA4" w:rsidP="00C0258C">
      <w:pPr>
        <w:jc w:val="both"/>
        <w:rPr>
          <w:noProof/>
          <w:color w:val="auto"/>
          <w:sz w:val="22"/>
          <w:szCs w:val="22"/>
        </w:rPr>
      </w:pPr>
    </w:p>
    <w:p w14:paraId="400625B9" w14:textId="37A76102" w:rsidR="00642CA4" w:rsidRDefault="00642CA4" w:rsidP="00642CA4">
      <w:pPr>
        <w:pStyle w:val="Heading1"/>
      </w:pPr>
      <w:r>
        <w:rPr>
          <w:rStyle w:val="Emphasis"/>
        </w:rPr>
        <w:t xml:space="preserve">Appendix 2: </w:t>
      </w:r>
      <w:r>
        <w:t xml:space="preserve">Decision tree </w:t>
      </w:r>
    </w:p>
    <w:p w14:paraId="2B415867" w14:textId="01E12504" w:rsidR="00642CA4" w:rsidRPr="00642CA4" w:rsidRDefault="00642CA4" w:rsidP="00642CA4">
      <w:r>
        <w:rPr>
          <w:noProof/>
        </w:rPr>
        <w:drawing>
          <wp:inline distT="0" distB="0" distL="0" distR="0" wp14:anchorId="3555C739" wp14:editId="32382198">
            <wp:extent cx="6187440" cy="6858557"/>
            <wp:effectExtent l="0" t="0" r="381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notation 2020-03-07 111320.png"/>
                    <pic:cNvPicPr/>
                  </pic:nvPicPr>
                  <pic:blipFill>
                    <a:blip r:embed="rId24">
                      <a:extLst>
                        <a:ext uri="{28A0092B-C50C-407E-A947-70E740481C1C}">
                          <a14:useLocalDpi xmlns:a14="http://schemas.microsoft.com/office/drawing/2010/main" val="0"/>
                        </a:ext>
                      </a:extLst>
                    </a:blip>
                    <a:stretch>
                      <a:fillRect/>
                    </a:stretch>
                  </pic:blipFill>
                  <pic:spPr>
                    <a:xfrm>
                      <a:off x="0" y="0"/>
                      <a:ext cx="6189570" cy="6860918"/>
                    </a:xfrm>
                    <a:prstGeom prst="rect">
                      <a:avLst/>
                    </a:prstGeom>
                  </pic:spPr>
                </pic:pic>
              </a:graphicData>
            </a:graphic>
          </wp:inline>
        </w:drawing>
      </w:r>
    </w:p>
    <w:p w14:paraId="75B1C602" w14:textId="77777777" w:rsidR="00642CA4" w:rsidRPr="00C0258C" w:rsidRDefault="00642CA4" w:rsidP="00C0258C">
      <w:pPr>
        <w:jc w:val="both"/>
        <w:rPr>
          <w:noProof/>
          <w:color w:val="auto"/>
          <w:sz w:val="22"/>
          <w:szCs w:val="22"/>
        </w:rPr>
      </w:pPr>
    </w:p>
    <w:sectPr w:rsidR="00642CA4" w:rsidRPr="00C0258C" w:rsidSect="00A06E32">
      <w:headerReference w:type="default" r:id="rId25"/>
      <w:footerReference w:type="default" r:id="rId26"/>
      <w:headerReference w:type="first" r:id="rId27"/>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2D02F" w14:textId="77777777" w:rsidR="00DA53A2" w:rsidRDefault="00DA53A2" w:rsidP="008606AB">
      <w:r>
        <w:separator/>
      </w:r>
    </w:p>
  </w:endnote>
  <w:endnote w:type="continuationSeparator" w:id="0">
    <w:p w14:paraId="22897053" w14:textId="77777777" w:rsidR="00DA53A2" w:rsidRDefault="00DA53A2"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3A557" w14:textId="70379946" w:rsidR="008D187A" w:rsidRPr="00E81B4B" w:rsidRDefault="00E36B2B" w:rsidP="00E81B4B">
    <w:pPr>
      <w:pStyle w:val="Footer"/>
    </w:pPr>
    <w:r w:rsidRPr="00AD010B">
      <w:rPr>
        <w:rStyle w:val="PageNumber"/>
        <w:noProof/>
        <w:highlight w:val="lightGray"/>
      </w:rPr>
      <mc:AlternateContent>
        <mc:Choice Requires="wps">
          <w:drawing>
            <wp:anchor distT="0" distB="0" distL="114300" distR="114300" simplePos="0" relativeHeight="251659264" behindDoc="1" locked="0" layoutInCell="1" allowOverlap="1" wp14:anchorId="69303001" wp14:editId="7850EA19">
              <wp:simplePos x="0" y="0"/>
              <wp:positionH relativeFrom="page">
                <wp:align>right</wp:align>
              </wp:positionH>
              <wp:positionV relativeFrom="bottomMargin">
                <wp:align>top</wp:align>
              </wp:positionV>
              <wp:extent cx="7595870" cy="548640"/>
              <wp:effectExtent l="0" t="0" r="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5870" cy="54864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520AD3FF" id="Rectangle 7" o:spid="_x0000_s1026" style="position:absolute;margin-left:546.9pt;margin-top:0;width:598.1pt;height:43.2pt;z-index:-251657216;visibility:visible;mso-wrap-style:square;mso-width-percent:1000;mso-height-percent:0;mso-wrap-distance-left:9pt;mso-wrap-distance-top:0;mso-wrap-distance-right:9pt;mso-wrap-distance-bottom:0;mso-position-horizontal:right;mso-position-horizontal-relative:page;mso-position-vertical:top;mso-position-vertical-relative:bottom-margin-area;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" fillcolor="#d3d3d3" stroked="f" strokeweight="1pt">
              <w10:wrap anchorx="page" anchory="margin"/>
            </v:rect>
          </w:pict>
        </mc:Fallback>
      </mc:AlternateContent>
    </w:r>
    <w:r w:rsidR="004E39FD">
      <w:tab/>
    </w:r>
    <w:r w:rsidR="004E39FD">
      <w:tab/>
    </w:r>
    <w:sdt>
      <w:sdtPr>
        <w:id w:val="1328789105"/>
        <w:docPartObj>
          <w:docPartGallery w:val="Page Numbers (Bottom of Page)"/>
          <w:docPartUnique/>
        </w:docPartObj>
      </w:sdtPr>
      <w:sdtEndPr/>
      <w:sdtContent>
        <w:r w:rsidR="00D359E1" w:rsidRPr="00AD010B">
          <w:rPr>
            <w:rStyle w:val="PageNumber"/>
            <w:highlight w:val="lightGray"/>
          </w:rPr>
          <w:fldChar w:fldCharType="begin"/>
        </w:r>
        <w:r w:rsidR="00D359E1" w:rsidRPr="00AD010B">
          <w:rPr>
            <w:rStyle w:val="PageNumber"/>
            <w:highlight w:val="lightGray"/>
          </w:rPr>
          <w:instrText xml:space="preserve"> PAGE   \* MERGEFORMAT </w:instrText>
        </w:r>
        <w:r w:rsidR="00D359E1" w:rsidRPr="00AD010B">
          <w:rPr>
            <w:rStyle w:val="PageNumber"/>
            <w:highlight w:val="lightGray"/>
          </w:rPr>
          <w:fldChar w:fldCharType="separate"/>
        </w:r>
        <w:r w:rsidR="00D359E1" w:rsidRPr="00AD010B">
          <w:rPr>
            <w:rStyle w:val="PageNumber"/>
            <w:highlight w:val="lightGray"/>
          </w:rPr>
          <w:t>1</w:t>
        </w:r>
        <w:r w:rsidR="00D359E1"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DA183" w14:textId="77777777" w:rsidR="00DA53A2" w:rsidRDefault="00DA53A2" w:rsidP="008606AB">
      <w:r>
        <w:separator/>
      </w:r>
    </w:p>
  </w:footnote>
  <w:footnote w:type="continuationSeparator" w:id="0">
    <w:p w14:paraId="1D1F5C36" w14:textId="77777777" w:rsidR="00DA53A2" w:rsidRDefault="00DA53A2"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FE1BF" w14:textId="77777777" w:rsidR="0030312F" w:rsidRDefault="0030312F">
    <w:pPr>
      <w:pStyle w:val="Header"/>
    </w:pPr>
    <w:r>
      <w:rPr>
        <w:noProof/>
      </w:rPr>
      <mc:AlternateContent>
        <mc:Choice Requires="wps">
          <w:drawing>
            <wp:anchor distT="0" distB="0" distL="114300" distR="114300" simplePos="0" relativeHeight="251658239" behindDoc="1" locked="0" layoutInCell="1" allowOverlap="1" wp14:anchorId="1F7D0847" wp14:editId="1AB33CCC">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132F226"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0F15A" w14:textId="77777777" w:rsidR="00FA2A95" w:rsidRDefault="00FA2A95">
    <w:pPr>
      <w:pStyle w:val="Header"/>
    </w:pPr>
    <w:r>
      <w:rPr>
        <w:noProof/>
      </w:rPr>
      <mc:AlternateContent>
        <mc:Choice Requires="wps">
          <w:drawing>
            <wp:anchor distT="0" distB="0" distL="114300" distR="114300" simplePos="0" relativeHeight="251661312" behindDoc="1" locked="0" layoutInCell="1" allowOverlap="1" wp14:anchorId="5A240941" wp14:editId="3383F5EE">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3A47B13"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AD06266"/>
    <w:multiLevelType w:val="hybridMultilevel"/>
    <w:tmpl w:val="6814641E"/>
    <w:lvl w:ilvl="0" w:tplc="C37E2BF0">
      <w:start w:val="1"/>
      <w:numFmt w:val="bullet"/>
      <w:lvlText w:val=""/>
      <w:lvlJc w:val="left"/>
      <w:pPr>
        <w:tabs>
          <w:tab w:val="num" w:pos="720"/>
        </w:tabs>
        <w:ind w:left="720" w:hanging="360"/>
      </w:pPr>
      <w:rPr>
        <w:rFonts w:ascii="Wingdings" w:hAnsi="Wingdings" w:hint="default"/>
      </w:rPr>
    </w:lvl>
    <w:lvl w:ilvl="1" w:tplc="10090001">
      <w:start w:val="1"/>
      <w:numFmt w:val="bullet"/>
      <w:lvlText w:val=""/>
      <w:lvlJc w:val="left"/>
      <w:pPr>
        <w:tabs>
          <w:tab w:val="num" w:pos="1440"/>
        </w:tabs>
        <w:ind w:left="1440" w:hanging="360"/>
      </w:pPr>
      <w:rPr>
        <w:rFonts w:ascii="Symbol" w:hAnsi="Symbol" w:hint="default"/>
      </w:rPr>
    </w:lvl>
    <w:lvl w:ilvl="2" w:tplc="5CA46680">
      <w:start w:val="1"/>
      <w:numFmt w:val="bullet"/>
      <w:lvlText w:val=""/>
      <w:lvlJc w:val="left"/>
      <w:pPr>
        <w:tabs>
          <w:tab w:val="num" w:pos="2160"/>
        </w:tabs>
        <w:ind w:left="2160" w:hanging="360"/>
      </w:pPr>
      <w:rPr>
        <w:rFonts w:ascii="Wingdings" w:hAnsi="Wingdings" w:hint="default"/>
      </w:rPr>
    </w:lvl>
    <w:lvl w:ilvl="3" w:tplc="A6EC2072">
      <w:numFmt w:val="bullet"/>
      <w:lvlText w:val="•"/>
      <w:lvlJc w:val="left"/>
      <w:pPr>
        <w:tabs>
          <w:tab w:val="num" w:pos="2880"/>
        </w:tabs>
        <w:ind w:left="2880" w:hanging="360"/>
      </w:pPr>
      <w:rPr>
        <w:rFonts w:ascii="Arial" w:hAnsi="Arial" w:hint="default"/>
      </w:rPr>
    </w:lvl>
    <w:lvl w:ilvl="4" w:tplc="0F186CDC">
      <w:start w:val="1"/>
      <w:numFmt w:val="bullet"/>
      <w:lvlText w:val=""/>
      <w:lvlJc w:val="left"/>
      <w:pPr>
        <w:tabs>
          <w:tab w:val="num" w:pos="3600"/>
        </w:tabs>
        <w:ind w:left="3600" w:hanging="360"/>
      </w:pPr>
      <w:rPr>
        <w:rFonts w:ascii="Wingdings" w:hAnsi="Wingdings" w:hint="default"/>
      </w:rPr>
    </w:lvl>
    <w:lvl w:ilvl="5" w:tplc="8D766580">
      <w:start w:val="1"/>
      <w:numFmt w:val="bullet"/>
      <w:lvlText w:val=""/>
      <w:lvlJc w:val="left"/>
      <w:pPr>
        <w:tabs>
          <w:tab w:val="num" w:pos="4320"/>
        </w:tabs>
        <w:ind w:left="4320" w:hanging="360"/>
      </w:pPr>
      <w:rPr>
        <w:rFonts w:ascii="Wingdings" w:hAnsi="Wingdings" w:hint="default"/>
      </w:rPr>
    </w:lvl>
    <w:lvl w:ilvl="6" w:tplc="469E850E">
      <w:start w:val="1"/>
      <w:numFmt w:val="bullet"/>
      <w:lvlText w:val=""/>
      <w:lvlJc w:val="left"/>
      <w:pPr>
        <w:tabs>
          <w:tab w:val="num" w:pos="5040"/>
        </w:tabs>
        <w:ind w:left="5040" w:hanging="360"/>
      </w:pPr>
      <w:rPr>
        <w:rFonts w:ascii="Wingdings" w:hAnsi="Wingdings" w:hint="default"/>
      </w:rPr>
    </w:lvl>
    <w:lvl w:ilvl="7" w:tplc="F162C4A4">
      <w:start w:val="1"/>
      <w:numFmt w:val="bullet"/>
      <w:lvlText w:val=""/>
      <w:lvlJc w:val="left"/>
      <w:pPr>
        <w:tabs>
          <w:tab w:val="num" w:pos="5760"/>
        </w:tabs>
        <w:ind w:left="5760" w:hanging="360"/>
      </w:pPr>
      <w:rPr>
        <w:rFonts w:ascii="Wingdings" w:hAnsi="Wingdings" w:hint="default"/>
      </w:rPr>
    </w:lvl>
    <w:lvl w:ilvl="8" w:tplc="83F26F44">
      <w:numFmt w:val="bullet"/>
      <w:lvlText w:val="•"/>
      <w:lvlJc w:val="left"/>
      <w:pPr>
        <w:tabs>
          <w:tab w:val="num" w:pos="6480"/>
        </w:tabs>
        <w:ind w:left="6480" w:hanging="360"/>
      </w:pPr>
      <w:rPr>
        <w:rFonts w:ascii="Arial" w:hAnsi="Arial" w:hint="default"/>
      </w:rPr>
    </w:lvl>
  </w:abstractNum>
  <w:abstractNum w:abstractNumId="3"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10688D"/>
    <w:multiLevelType w:val="hybridMultilevel"/>
    <w:tmpl w:val="5030C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C75FD5"/>
    <w:multiLevelType w:val="hybridMultilevel"/>
    <w:tmpl w:val="726AC7FC"/>
    <w:lvl w:ilvl="0" w:tplc="C37E2BF0">
      <w:start w:val="1"/>
      <w:numFmt w:val="bullet"/>
      <w:lvlText w:val=""/>
      <w:lvlJc w:val="left"/>
      <w:pPr>
        <w:tabs>
          <w:tab w:val="num" w:pos="720"/>
        </w:tabs>
        <w:ind w:left="720" w:hanging="360"/>
      </w:pPr>
      <w:rPr>
        <w:rFonts w:ascii="Wingdings" w:hAnsi="Wingdings" w:hint="default"/>
      </w:rPr>
    </w:lvl>
    <w:lvl w:ilvl="1" w:tplc="176A8088">
      <w:start w:val="1"/>
      <w:numFmt w:val="bullet"/>
      <w:lvlText w:val=""/>
      <w:lvlJc w:val="left"/>
      <w:pPr>
        <w:tabs>
          <w:tab w:val="num" w:pos="1440"/>
        </w:tabs>
        <w:ind w:left="1440" w:hanging="360"/>
      </w:pPr>
      <w:rPr>
        <w:rFonts w:ascii="Wingdings" w:hAnsi="Wingdings" w:hint="default"/>
      </w:rPr>
    </w:lvl>
    <w:lvl w:ilvl="2" w:tplc="5CA46680">
      <w:start w:val="1"/>
      <w:numFmt w:val="bullet"/>
      <w:lvlText w:val=""/>
      <w:lvlJc w:val="left"/>
      <w:pPr>
        <w:tabs>
          <w:tab w:val="num" w:pos="2160"/>
        </w:tabs>
        <w:ind w:left="2160" w:hanging="360"/>
      </w:pPr>
      <w:rPr>
        <w:rFonts w:ascii="Wingdings" w:hAnsi="Wingdings" w:hint="default"/>
      </w:rPr>
    </w:lvl>
    <w:lvl w:ilvl="3" w:tplc="A6EC2072">
      <w:numFmt w:val="bullet"/>
      <w:lvlText w:val="•"/>
      <w:lvlJc w:val="left"/>
      <w:pPr>
        <w:tabs>
          <w:tab w:val="num" w:pos="2880"/>
        </w:tabs>
        <w:ind w:left="2880" w:hanging="360"/>
      </w:pPr>
      <w:rPr>
        <w:rFonts w:ascii="Arial" w:hAnsi="Arial" w:hint="default"/>
      </w:rPr>
    </w:lvl>
    <w:lvl w:ilvl="4" w:tplc="0F186CDC">
      <w:start w:val="1"/>
      <w:numFmt w:val="bullet"/>
      <w:lvlText w:val=""/>
      <w:lvlJc w:val="left"/>
      <w:pPr>
        <w:tabs>
          <w:tab w:val="num" w:pos="3600"/>
        </w:tabs>
        <w:ind w:left="3600" w:hanging="360"/>
      </w:pPr>
      <w:rPr>
        <w:rFonts w:ascii="Wingdings" w:hAnsi="Wingdings" w:hint="default"/>
      </w:rPr>
    </w:lvl>
    <w:lvl w:ilvl="5" w:tplc="8D766580">
      <w:start w:val="1"/>
      <w:numFmt w:val="bullet"/>
      <w:lvlText w:val=""/>
      <w:lvlJc w:val="left"/>
      <w:pPr>
        <w:tabs>
          <w:tab w:val="num" w:pos="4320"/>
        </w:tabs>
        <w:ind w:left="4320" w:hanging="360"/>
      </w:pPr>
      <w:rPr>
        <w:rFonts w:ascii="Wingdings" w:hAnsi="Wingdings" w:hint="default"/>
      </w:rPr>
    </w:lvl>
    <w:lvl w:ilvl="6" w:tplc="469E850E">
      <w:start w:val="1"/>
      <w:numFmt w:val="bullet"/>
      <w:lvlText w:val=""/>
      <w:lvlJc w:val="left"/>
      <w:pPr>
        <w:tabs>
          <w:tab w:val="num" w:pos="5040"/>
        </w:tabs>
        <w:ind w:left="5040" w:hanging="360"/>
      </w:pPr>
      <w:rPr>
        <w:rFonts w:ascii="Wingdings" w:hAnsi="Wingdings" w:hint="default"/>
      </w:rPr>
    </w:lvl>
    <w:lvl w:ilvl="7" w:tplc="F162C4A4">
      <w:start w:val="1"/>
      <w:numFmt w:val="bullet"/>
      <w:lvlText w:val=""/>
      <w:lvlJc w:val="left"/>
      <w:pPr>
        <w:tabs>
          <w:tab w:val="num" w:pos="5760"/>
        </w:tabs>
        <w:ind w:left="5760" w:hanging="360"/>
      </w:pPr>
      <w:rPr>
        <w:rFonts w:ascii="Wingdings" w:hAnsi="Wingdings" w:hint="default"/>
      </w:rPr>
    </w:lvl>
    <w:lvl w:ilvl="8" w:tplc="83F26F44">
      <w:numFmt w:val="bullet"/>
      <w:lvlText w:val="•"/>
      <w:lvlJc w:val="left"/>
      <w:pPr>
        <w:tabs>
          <w:tab w:val="num" w:pos="6480"/>
        </w:tabs>
        <w:ind w:left="6480" w:hanging="360"/>
      </w:pPr>
      <w:rPr>
        <w:rFonts w:ascii="Arial" w:hAnsi="Arial" w:hint="default"/>
      </w:rPr>
    </w:lvl>
  </w:abstractNum>
  <w:abstractNum w:abstractNumId="10"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F61A43"/>
    <w:multiLevelType w:val="hybridMultilevel"/>
    <w:tmpl w:val="63482E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4"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11"/>
  </w:num>
  <w:num w:numId="5">
    <w:abstractNumId w:val="6"/>
  </w:num>
  <w:num w:numId="6">
    <w:abstractNumId w:val="7"/>
  </w:num>
  <w:num w:numId="7">
    <w:abstractNumId w:val="5"/>
  </w:num>
  <w:num w:numId="8">
    <w:abstractNumId w:val="10"/>
  </w:num>
  <w:num w:numId="9">
    <w:abstractNumId w:val="1"/>
  </w:num>
  <w:num w:numId="10">
    <w:abstractNumId w:val="13"/>
  </w:num>
  <w:num w:numId="11">
    <w:abstractNumId w:val="0"/>
  </w:num>
  <w:num w:numId="12">
    <w:abstractNumId w:val="4"/>
  </w:num>
  <w:num w:numId="13">
    <w:abstractNumId w:val="9"/>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SortMethod w:val="00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C46"/>
    <w:rsid w:val="000040C5"/>
    <w:rsid w:val="00006639"/>
    <w:rsid w:val="00007C88"/>
    <w:rsid w:val="000219F2"/>
    <w:rsid w:val="00024684"/>
    <w:rsid w:val="00025554"/>
    <w:rsid w:val="0002791A"/>
    <w:rsid w:val="0003687F"/>
    <w:rsid w:val="00050E26"/>
    <w:rsid w:val="000630AD"/>
    <w:rsid w:val="00070E90"/>
    <w:rsid w:val="0009280B"/>
    <w:rsid w:val="000E7310"/>
    <w:rsid w:val="000F6163"/>
    <w:rsid w:val="001152D0"/>
    <w:rsid w:val="001307F2"/>
    <w:rsid w:val="00157987"/>
    <w:rsid w:val="001A6C46"/>
    <w:rsid w:val="001B33FA"/>
    <w:rsid w:val="001B5B3E"/>
    <w:rsid w:val="00216CFA"/>
    <w:rsid w:val="00224640"/>
    <w:rsid w:val="00233809"/>
    <w:rsid w:val="00240FC4"/>
    <w:rsid w:val="0024752F"/>
    <w:rsid w:val="00250970"/>
    <w:rsid w:val="002521CA"/>
    <w:rsid w:val="00254483"/>
    <w:rsid w:val="0026791D"/>
    <w:rsid w:val="002868AC"/>
    <w:rsid w:val="002970A0"/>
    <w:rsid w:val="002A1E6B"/>
    <w:rsid w:val="002C340B"/>
    <w:rsid w:val="002C6C2E"/>
    <w:rsid w:val="002D3083"/>
    <w:rsid w:val="002E626B"/>
    <w:rsid w:val="003022AB"/>
    <w:rsid w:val="0030312F"/>
    <w:rsid w:val="00303345"/>
    <w:rsid w:val="003515DC"/>
    <w:rsid w:val="00375A4D"/>
    <w:rsid w:val="003A3060"/>
    <w:rsid w:val="003C0E4D"/>
    <w:rsid w:val="003D01FF"/>
    <w:rsid w:val="003D656E"/>
    <w:rsid w:val="003E730C"/>
    <w:rsid w:val="004220A0"/>
    <w:rsid w:val="0046798E"/>
    <w:rsid w:val="004A20D6"/>
    <w:rsid w:val="004A38EC"/>
    <w:rsid w:val="004D14EE"/>
    <w:rsid w:val="004D37DB"/>
    <w:rsid w:val="004D47C4"/>
    <w:rsid w:val="004D6E68"/>
    <w:rsid w:val="004E06EE"/>
    <w:rsid w:val="004E39FD"/>
    <w:rsid w:val="004F260A"/>
    <w:rsid w:val="004F61E7"/>
    <w:rsid w:val="004F7960"/>
    <w:rsid w:val="00513749"/>
    <w:rsid w:val="0052261B"/>
    <w:rsid w:val="00524BAE"/>
    <w:rsid w:val="00563311"/>
    <w:rsid w:val="00565BE0"/>
    <w:rsid w:val="0058022C"/>
    <w:rsid w:val="005979D4"/>
    <w:rsid w:val="005B2E47"/>
    <w:rsid w:val="005B34DF"/>
    <w:rsid w:val="005D7EFC"/>
    <w:rsid w:val="00606293"/>
    <w:rsid w:val="006147D5"/>
    <w:rsid w:val="00615616"/>
    <w:rsid w:val="0062697F"/>
    <w:rsid w:val="00642CA4"/>
    <w:rsid w:val="00643032"/>
    <w:rsid w:val="00654740"/>
    <w:rsid w:val="00671403"/>
    <w:rsid w:val="00692F0D"/>
    <w:rsid w:val="006C08BD"/>
    <w:rsid w:val="006C67DE"/>
    <w:rsid w:val="006E1E2D"/>
    <w:rsid w:val="006F544B"/>
    <w:rsid w:val="0070584A"/>
    <w:rsid w:val="00711F39"/>
    <w:rsid w:val="0071354B"/>
    <w:rsid w:val="00720DC0"/>
    <w:rsid w:val="007374CC"/>
    <w:rsid w:val="0074607A"/>
    <w:rsid w:val="00775862"/>
    <w:rsid w:val="00785745"/>
    <w:rsid w:val="007A61EA"/>
    <w:rsid w:val="007B04B0"/>
    <w:rsid w:val="007D5A3F"/>
    <w:rsid w:val="0080749A"/>
    <w:rsid w:val="00814496"/>
    <w:rsid w:val="008308CF"/>
    <w:rsid w:val="00831199"/>
    <w:rsid w:val="00837E58"/>
    <w:rsid w:val="008558FC"/>
    <w:rsid w:val="008606AB"/>
    <w:rsid w:val="00864928"/>
    <w:rsid w:val="00892B43"/>
    <w:rsid w:val="008A0D41"/>
    <w:rsid w:val="008A7E8F"/>
    <w:rsid w:val="008B2DC9"/>
    <w:rsid w:val="008C38AA"/>
    <w:rsid w:val="008D187A"/>
    <w:rsid w:val="008D25F7"/>
    <w:rsid w:val="008E204B"/>
    <w:rsid w:val="008E224F"/>
    <w:rsid w:val="008F1B7F"/>
    <w:rsid w:val="008F4289"/>
    <w:rsid w:val="00943598"/>
    <w:rsid w:val="00950B0F"/>
    <w:rsid w:val="00963227"/>
    <w:rsid w:val="0098733A"/>
    <w:rsid w:val="009A5E7C"/>
    <w:rsid w:val="009E6417"/>
    <w:rsid w:val="009F292E"/>
    <w:rsid w:val="009F6597"/>
    <w:rsid w:val="00A0684D"/>
    <w:rsid w:val="00A06E32"/>
    <w:rsid w:val="00A23782"/>
    <w:rsid w:val="00A32524"/>
    <w:rsid w:val="00A335B8"/>
    <w:rsid w:val="00A36F44"/>
    <w:rsid w:val="00A45C97"/>
    <w:rsid w:val="00A56938"/>
    <w:rsid w:val="00A777EF"/>
    <w:rsid w:val="00A82EEF"/>
    <w:rsid w:val="00A91398"/>
    <w:rsid w:val="00AB45CE"/>
    <w:rsid w:val="00AB60FA"/>
    <w:rsid w:val="00AD010B"/>
    <w:rsid w:val="00B26DBD"/>
    <w:rsid w:val="00B30030"/>
    <w:rsid w:val="00B4286F"/>
    <w:rsid w:val="00B5279B"/>
    <w:rsid w:val="00B60C34"/>
    <w:rsid w:val="00B71E3C"/>
    <w:rsid w:val="00B726D8"/>
    <w:rsid w:val="00B81AAE"/>
    <w:rsid w:val="00B9660E"/>
    <w:rsid w:val="00BA15AE"/>
    <w:rsid w:val="00BA54CD"/>
    <w:rsid w:val="00BA58FF"/>
    <w:rsid w:val="00BB2013"/>
    <w:rsid w:val="00BB76A1"/>
    <w:rsid w:val="00BC0446"/>
    <w:rsid w:val="00BF0F6F"/>
    <w:rsid w:val="00C0258C"/>
    <w:rsid w:val="00C104AD"/>
    <w:rsid w:val="00C13772"/>
    <w:rsid w:val="00C16233"/>
    <w:rsid w:val="00C31B26"/>
    <w:rsid w:val="00C37E74"/>
    <w:rsid w:val="00C46034"/>
    <w:rsid w:val="00C5543E"/>
    <w:rsid w:val="00C6208F"/>
    <w:rsid w:val="00C92F1D"/>
    <w:rsid w:val="00C96E5D"/>
    <w:rsid w:val="00CA1538"/>
    <w:rsid w:val="00CC0EDB"/>
    <w:rsid w:val="00CD01D6"/>
    <w:rsid w:val="00CD65D4"/>
    <w:rsid w:val="00CF2DF1"/>
    <w:rsid w:val="00D05B00"/>
    <w:rsid w:val="00D06445"/>
    <w:rsid w:val="00D149D2"/>
    <w:rsid w:val="00D27F37"/>
    <w:rsid w:val="00D359E1"/>
    <w:rsid w:val="00D50592"/>
    <w:rsid w:val="00D54778"/>
    <w:rsid w:val="00D631DA"/>
    <w:rsid w:val="00D6410D"/>
    <w:rsid w:val="00D66C99"/>
    <w:rsid w:val="00D8227D"/>
    <w:rsid w:val="00D95B54"/>
    <w:rsid w:val="00DA2E1A"/>
    <w:rsid w:val="00DA53A2"/>
    <w:rsid w:val="00DC6295"/>
    <w:rsid w:val="00DD618B"/>
    <w:rsid w:val="00DE2209"/>
    <w:rsid w:val="00DF799F"/>
    <w:rsid w:val="00E20E57"/>
    <w:rsid w:val="00E25ADD"/>
    <w:rsid w:val="00E36B2B"/>
    <w:rsid w:val="00E7447F"/>
    <w:rsid w:val="00E81B4B"/>
    <w:rsid w:val="00EB14BB"/>
    <w:rsid w:val="00EB6826"/>
    <w:rsid w:val="00EC7EB3"/>
    <w:rsid w:val="00ED7F81"/>
    <w:rsid w:val="00EE390D"/>
    <w:rsid w:val="00EF102E"/>
    <w:rsid w:val="00F005BB"/>
    <w:rsid w:val="00F026F3"/>
    <w:rsid w:val="00F03E09"/>
    <w:rsid w:val="00F04116"/>
    <w:rsid w:val="00F04CC8"/>
    <w:rsid w:val="00F165CA"/>
    <w:rsid w:val="00F21371"/>
    <w:rsid w:val="00F45333"/>
    <w:rsid w:val="00F47637"/>
    <w:rsid w:val="00F500F7"/>
    <w:rsid w:val="00F54F3B"/>
    <w:rsid w:val="00F55FCE"/>
    <w:rsid w:val="00F867AC"/>
    <w:rsid w:val="00FA2A95"/>
    <w:rsid w:val="00FA67D1"/>
    <w:rsid w:val="00FC12E7"/>
    <w:rsid w:val="00FD48D3"/>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EEAC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semiHidden/>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2239289">
      <w:bodyDiv w:val="1"/>
      <w:marLeft w:val="0"/>
      <w:marRight w:val="0"/>
      <w:marTop w:val="0"/>
      <w:marBottom w:val="0"/>
      <w:divBdr>
        <w:top w:val="none" w:sz="0" w:space="0" w:color="auto"/>
        <w:left w:val="none" w:sz="0" w:space="0" w:color="auto"/>
        <w:bottom w:val="none" w:sz="0" w:space="0" w:color="auto"/>
        <w:right w:val="none" w:sz="0" w:space="0" w:color="auto"/>
      </w:divBdr>
      <w:divsChild>
        <w:div w:id="1039890606">
          <w:marLeft w:val="446"/>
          <w:marRight w:val="0"/>
          <w:marTop w:val="0"/>
          <w:marBottom w:val="0"/>
          <w:divBdr>
            <w:top w:val="none" w:sz="0" w:space="0" w:color="auto"/>
            <w:left w:val="none" w:sz="0" w:space="0" w:color="auto"/>
            <w:bottom w:val="none" w:sz="0" w:space="0" w:color="auto"/>
            <w:right w:val="none" w:sz="0" w:space="0" w:color="auto"/>
          </w:divBdr>
        </w:div>
        <w:div w:id="800806522">
          <w:marLeft w:val="446"/>
          <w:marRight w:val="0"/>
          <w:marTop w:val="0"/>
          <w:marBottom w:val="0"/>
          <w:divBdr>
            <w:top w:val="none" w:sz="0" w:space="0" w:color="auto"/>
            <w:left w:val="none" w:sz="0" w:space="0" w:color="auto"/>
            <w:bottom w:val="none" w:sz="0" w:space="0" w:color="auto"/>
            <w:right w:val="none" w:sz="0" w:space="0" w:color="auto"/>
          </w:divBdr>
        </w:div>
        <w:div w:id="750544039">
          <w:marLeft w:val="446"/>
          <w:marRight w:val="0"/>
          <w:marTop w:val="0"/>
          <w:marBottom w:val="0"/>
          <w:divBdr>
            <w:top w:val="none" w:sz="0" w:space="0" w:color="auto"/>
            <w:left w:val="none" w:sz="0" w:space="0" w:color="auto"/>
            <w:bottom w:val="none" w:sz="0" w:space="0" w:color="auto"/>
            <w:right w:val="none" w:sz="0" w:space="0" w:color="auto"/>
          </w:divBdr>
        </w:div>
        <w:div w:id="1525439385">
          <w:marLeft w:val="446"/>
          <w:marRight w:val="0"/>
          <w:marTop w:val="0"/>
          <w:marBottom w:val="0"/>
          <w:divBdr>
            <w:top w:val="none" w:sz="0" w:space="0" w:color="auto"/>
            <w:left w:val="none" w:sz="0" w:space="0" w:color="auto"/>
            <w:bottom w:val="none" w:sz="0" w:space="0" w:color="auto"/>
            <w:right w:val="none" w:sz="0" w:space="0" w:color="auto"/>
          </w:divBdr>
        </w:div>
        <w:div w:id="2059012625">
          <w:marLeft w:val="446"/>
          <w:marRight w:val="0"/>
          <w:marTop w:val="0"/>
          <w:marBottom w:val="0"/>
          <w:divBdr>
            <w:top w:val="none" w:sz="0" w:space="0" w:color="auto"/>
            <w:left w:val="none" w:sz="0" w:space="0" w:color="auto"/>
            <w:bottom w:val="none" w:sz="0" w:space="0" w:color="auto"/>
            <w:right w:val="none" w:sz="0" w:space="0" w:color="auto"/>
          </w:divBdr>
        </w:div>
        <w:div w:id="583606745">
          <w:marLeft w:val="446"/>
          <w:marRight w:val="0"/>
          <w:marTop w:val="0"/>
          <w:marBottom w:val="0"/>
          <w:divBdr>
            <w:top w:val="none" w:sz="0" w:space="0" w:color="auto"/>
            <w:left w:val="none" w:sz="0" w:space="0" w:color="auto"/>
            <w:bottom w:val="none" w:sz="0" w:space="0" w:color="auto"/>
            <w:right w:val="none" w:sz="0" w:space="0" w:color="auto"/>
          </w:divBdr>
        </w:div>
        <w:div w:id="2100981623">
          <w:marLeft w:val="446"/>
          <w:marRight w:val="0"/>
          <w:marTop w:val="0"/>
          <w:marBottom w:val="0"/>
          <w:divBdr>
            <w:top w:val="none" w:sz="0" w:space="0" w:color="auto"/>
            <w:left w:val="none" w:sz="0" w:space="0" w:color="auto"/>
            <w:bottom w:val="none" w:sz="0" w:space="0" w:color="auto"/>
            <w:right w:val="none" w:sz="0" w:space="0" w:color="auto"/>
          </w:divBdr>
        </w:div>
        <w:div w:id="19083739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wha\AppData\Local\Packages\Microsoft.Office.Desktop_8wekyb3d8bbwe\LocalCache\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30E744571724EBB96794707155B3C36"/>
        <w:category>
          <w:name w:val="General"/>
          <w:gallery w:val="placeholder"/>
        </w:category>
        <w:types>
          <w:type w:val="bbPlcHdr"/>
        </w:types>
        <w:behaviors>
          <w:behavior w:val="content"/>
        </w:behaviors>
        <w:guid w:val="{A409FA7C-830A-47FA-8A1D-49EC3EF6DED1}"/>
      </w:docPartPr>
      <w:docPartBody>
        <w:p w:rsidR="007A287C" w:rsidRDefault="003A382A">
          <w:pPr>
            <w:pStyle w:val="330E744571724EBB96794707155B3C36"/>
          </w:pPr>
          <w:r w:rsidRPr="000040C5">
            <w:t>Course:</w:t>
          </w:r>
        </w:p>
      </w:docPartBody>
    </w:docPart>
    <w:docPart>
      <w:docPartPr>
        <w:name w:val="3E10D8868D9944D9A703F7AEB27F305D"/>
        <w:category>
          <w:name w:val="General"/>
          <w:gallery w:val="placeholder"/>
        </w:category>
        <w:types>
          <w:type w:val="bbPlcHdr"/>
        </w:types>
        <w:behaviors>
          <w:behavior w:val="content"/>
        </w:behaviors>
        <w:guid w:val="{9471CBE6-737B-48F6-ABB1-D3C836FD3668}"/>
      </w:docPartPr>
      <w:docPartBody>
        <w:p w:rsidR="007A287C" w:rsidRDefault="003A382A">
          <w:pPr>
            <w:pStyle w:val="3E10D8868D9944D9A703F7AEB27F305D"/>
          </w:pPr>
          <w:r w:rsidRPr="000040C5">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82A"/>
    <w:rsid w:val="000A6FF2"/>
    <w:rsid w:val="00184D27"/>
    <w:rsid w:val="00245AB6"/>
    <w:rsid w:val="003A382A"/>
    <w:rsid w:val="007A287C"/>
    <w:rsid w:val="00865F88"/>
    <w:rsid w:val="009D2116"/>
    <w:rsid w:val="00A65763"/>
    <w:rsid w:val="00B51EF2"/>
    <w:rsid w:val="00C43577"/>
    <w:rsid w:val="00E830F6"/>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45720DC8BAF944DFA0865FB6733191C8">
    <w:name w:val="45720DC8BAF944DFA0865FB6733191C8"/>
  </w:style>
  <w:style w:type="paragraph" w:customStyle="1" w:styleId="F753C1139D274558B8F854CDAD2F3237">
    <w:name w:val="F753C1139D274558B8F854CDAD2F3237"/>
  </w:style>
  <w:style w:type="paragraph" w:customStyle="1" w:styleId="444674191E0448A3AF4359E624DB0D6C">
    <w:name w:val="444674191E0448A3AF4359E624DB0D6C"/>
  </w:style>
  <w:style w:type="paragraph" w:customStyle="1" w:styleId="B09EC558622D4E89AE636F0999A79510">
    <w:name w:val="B09EC558622D4E89AE636F0999A79510"/>
  </w:style>
  <w:style w:type="paragraph" w:customStyle="1" w:styleId="299D9A6B8C9F420393B5BDFD468B6004">
    <w:name w:val="299D9A6B8C9F420393B5BDFD468B6004"/>
  </w:style>
  <w:style w:type="paragraph" w:customStyle="1" w:styleId="F9EA1EAED904403AAA5EA94655FE9BC8">
    <w:name w:val="F9EA1EAED904403AAA5EA94655FE9BC8"/>
  </w:style>
  <w:style w:type="paragraph" w:customStyle="1" w:styleId="153C84755716457FA75658FAB3319CBF">
    <w:name w:val="153C84755716457FA75658FAB3319CBF"/>
  </w:style>
  <w:style w:type="paragraph" w:customStyle="1" w:styleId="330E744571724EBB96794707155B3C36">
    <w:name w:val="330E744571724EBB96794707155B3C36"/>
  </w:style>
  <w:style w:type="paragraph" w:customStyle="1" w:styleId="3E10D8868D9944D9A703F7AEB27F305D">
    <w:name w:val="3E10D8868D9944D9A703F7AEB27F305D"/>
  </w:style>
  <w:style w:type="paragraph" w:customStyle="1" w:styleId="ACBF4B1046C343D582819ECDDD30F794">
    <w:name w:val="ACBF4B1046C343D582819ECDDD30F794"/>
  </w:style>
  <w:style w:type="paragraph" w:customStyle="1" w:styleId="7671B0F1ACB04107BE543F1A1CAF93E6">
    <w:name w:val="7671B0F1ACB04107BE543F1A1CAF93E6"/>
  </w:style>
  <w:style w:type="paragraph" w:customStyle="1" w:styleId="2242C703F06A4DF0806B496872DEB633">
    <w:name w:val="2242C703F06A4DF0806B496872DEB633"/>
  </w:style>
  <w:style w:type="paragraph" w:customStyle="1" w:styleId="72FE7BA6840D47FDB5DFD4100E274878">
    <w:name w:val="72FE7BA6840D47FDB5DFD4100E274878"/>
  </w:style>
  <w:style w:type="paragraph" w:customStyle="1" w:styleId="75156CE805A44A9ABF58D6058BE159B1">
    <w:name w:val="75156CE805A44A9ABF58D6058BE159B1"/>
  </w:style>
  <w:style w:type="paragraph" w:customStyle="1" w:styleId="72C73FD25F5B40539FC651EDE349B724">
    <w:name w:val="72C73FD25F5B40539FC651EDE349B724"/>
  </w:style>
  <w:style w:type="paragraph" w:customStyle="1" w:styleId="07FE0D24216244B29D5D1B03867AB77C">
    <w:name w:val="07FE0D24216244B29D5D1B03867AB77C"/>
  </w:style>
  <w:style w:type="paragraph" w:customStyle="1" w:styleId="45EE4526E5634588B7D413C4BC4ABF6C">
    <w:name w:val="45EE4526E5634588B7D413C4BC4ABF6C"/>
  </w:style>
  <w:style w:type="paragraph" w:customStyle="1" w:styleId="3806741ECC5F4AFA8A97AC8FBF6E34A8">
    <w:name w:val="3806741ECC5F4AFA8A97AC8FBF6E34A8"/>
  </w:style>
  <w:style w:type="paragraph" w:customStyle="1" w:styleId="0CCF365733C4438DBBCA1EB6622779F6">
    <w:name w:val="0CCF365733C4438DBBCA1EB6622779F6"/>
  </w:style>
  <w:style w:type="paragraph" w:customStyle="1" w:styleId="2067135D78FE4E829CBBF3920AC2F2A5">
    <w:name w:val="2067135D78FE4E829CBBF3920AC2F2A5"/>
  </w:style>
  <w:style w:type="paragraph" w:customStyle="1" w:styleId="53CD6EC40AAC47CABC5B758A312649E4">
    <w:name w:val="53CD6EC40AAC47CABC5B758A312649E4"/>
  </w:style>
  <w:style w:type="paragraph" w:customStyle="1" w:styleId="20A0516A26144C709DAEF558C7A1B792">
    <w:name w:val="20A0516A26144C709DAEF558C7A1B792"/>
  </w:style>
  <w:style w:type="paragraph" w:customStyle="1" w:styleId="6BD962969CFF4405B275ECB6E8223611">
    <w:name w:val="6BD962969CFF4405B275ECB6E8223611"/>
  </w:style>
  <w:style w:type="paragraph" w:customStyle="1" w:styleId="FD2D6B3B141A4023919E681FF5532B66">
    <w:name w:val="FD2D6B3B141A4023919E681FF5532B66"/>
  </w:style>
  <w:style w:type="paragraph" w:customStyle="1" w:styleId="33F58BE327BD4630A431680968E0D75D">
    <w:name w:val="33F58BE327BD4630A431680968E0D75D"/>
  </w:style>
  <w:style w:type="paragraph" w:customStyle="1" w:styleId="61361CB66D8D4B3F94DF64CC2FD4A3C8">
    <w:name w:val="61361CB66D8D4B3F94DF64CC2FD4A3C8"/>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lang w:val="en-US" w:eastAsia="en-US"/>
    </w:rPr>
  </w:style>
  <w:style w:type="paragraph" w:customStyle="1" w:styleId="C3ACFC56D11B4C19A64BD652ABFE4929">
    <w:name w:val="C3ACFC56D11B4C19A64BD652ABFE4929"/>
  </w:style>
  <w:style w:type="paragraph" w:customStyle="1" w:styleId="405EE921FBB64BCEBCDE5FD7D20B7AA5">
    <w:name w:val="405EE921FBB64BCEBCDE5FD7D20B7AA5"/>
  </w:style>
  <w:style w:type="paragraph" w:customStyle="1" w:styleId="3F01D4ED2C474838AEF92CB7EF7B5B97">
    <w:name w:val="3F01D4ED2C474838AEF92CB7EF7B5B97"/>
  </w:style>
  <w:style w:type="paragraph" w:customStyle="1" w:styleId="A43EAB98484847EA98B97CD136C540DC">
    <w:name w:val="A43EAB98484847EA98B97CD136C540DC"/>
  </w:style>
  <w:style w:type="paragraph" w:customStyle="1" w:styleId="86FE2F1E29EC4CCFA42185B7F052A823">
    <w:name w:val="86FE2F1E29EC4CCFA42185B7F052A823"/>
  </w:style>
  <w:style w:type="paragraph" w:customStyle="1" w:styleId="90959C131C3542C58C784809715DBC6B">
    <w:name w:val="90959C131C3542C58C784809715DBC6B"/>
  </w:style>
  <w:style w:type="paragraph" w:customStyle="1" w:styleId="4C153F7BE5464528BC780E38F0F2C0CA">
    <w:name w:val="4C153F7BE5464528BC780E38F0F2C0CA"/>
  </w:style>
  <w:style w:type="paragraph" w:customStyle="1" w:styleId="33B08A2F5B8349FEAD267268EC86738F">
    <w:name w:val="33B08A2F5B8349FEAD267268EC86738F"/>
  </w:style>
  <w:style w:type="paragraph" w:customStyle="1" w:styleId="DD481A87F79B4800B9755B221CAC2BDA">
    <w:name w:val="DD481A87F79B4800B9755B221CAC2BDA"/>
  </w:style>
  <w:style w:type="paragraph" w:customStyle="1" w:styleId="EC4A012852D94447B66D0D6C496B5199">
    <w:name w:val="EC4A012852D94447B66D0D6C496B5199"/>
  </w:style>
  <w:style w:type="paragraph" w:customStyle="1" w:styleId="3DD21BCB8C08496A9F14A879794F0A18">
    <w:name w:val="3DD21BCB8C08496A9F14A879794F0A18"/>
  </w:style>
  <w:style w:type="paragraph" w:customStyle="1" w:styleId="7859AA9CBDA840D3AA2B35828F7691DE">
    <w:name w:val="7859AA9CBDA840D3AA2B35828F7691DE"/>
  </w:style>
  <w:style w:type="paragraph" w:customStyle="1" w:styleId="CCE9D867D60E41F3B131FC8E858930B5">
    <w:name w:val="CCE9D867D60E41F3B131FC8E858930B5"/>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 w:type="paragraph" w:customStyle="1" w:styleId="584DED62A8E7467E9A2C5F63CA48162B">
    <w:name w:val="584DED62A8E7467E9A2C5F63CA48162B"/>
  </w:style>
  <w:style w:type="paragraph" w:customStyle="1" w:styleId="37B4CB24E1094CA498980E804789E4DA">
    <w:name w:val="37B4CB24E1094CA498980E804789E4DA"/>
  </w:style>
  <w:style w:type="paragraph" w:customStyle="1" w:styleId="515E85EE40024D67963A5DB1D316C681">
    <w:name w:val="515E85EE40024D67963A5DB1D316C681"/>
  </w:style>
  <w:style w:type="paragraph" w:customStyle="1" w:styleId="521CD5210A24499C82A3FFB6796D609B">
    <w:name w:val="521CD5210A24499C82A3FFB6796D609B"/>
  </w:style>
  <w:style w:type="paragraph" w:customStyle="1" w:styleId="C2F0B7BCE30D4CE4B69AC5472871723E">
    <w:name w:val="C2F0B7BCE30D4CE4B69AC5472871723E"/>
  </w:style>
  <w:style w:type="paragraph" w:customStyle="1" w:styleId="BEB1DFB03FBC4F4DA46F1DFAC8D84EC4">
    <w:name w:val="BEB1DFB03FBC4F4DA46F1DFAC8D84EC4"/>
  </w:style>
  <w:style w:type="paragraph" w:customStyle="1" w:styleId="5EF4E9C0E9A7457C8D70E9BD8FFA1430">
    <w:name w:val="5EF4E9C0E9A7457C8D70E9BD8FFA1430"/>
  </w:style>
  <w:style w:type="paragraph" w:customStyle="1" w:styleId="49857F6E41794E2391B7DB61C1A7E40F">
    <w:name w:val="49857F6E41794E2391B7DB61C1A7E40F"/>
  </w:style>
  <w:style w:type="paragraph" w:customStyle="1" w:styleId="5BB4ACC04AD849B6A500745DC9DFD4EF">
    <w:name w:val="5BB4ACC04AD849B6A500745DC9DFD4EF"/>
    <w:rsid w:val="00C43577"/>
  </w:style>
  <w:style w:type="paragraph" w:customStyle="1" w:styleId="66E9AA8FEAD445F18733F94E76321A5A">
    <w:name w:val="66E9AA8FEAD445F18733F94E76321A5A"/>
    <w:rsid w:val="00C43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55F436-4B99-47F9-96C3-288DA82D1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Template>
  <TotalTime>0</TotalTime>
  <Pages>13</Pages>
  <Words>1482</Words>
  <Characters>8449</Characters>
  <Application>Microsoft Office Word</Application>
  <DocSecurity>0</DocSecurity>
  <Lines>70</Lines>
  <Paragraphs>19</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Data Project Capstone</vt:lpstr>
      <vt:lpstr>/Analysis 1: Number of People Injured vs. Age Group </vt:lpstr>
      <vt:lpstr>Analysis 2: Number of Fatalities vs. Age Group</vt:lpstr>
      <vt:lpstr>/Analysis 3:  Investigating Type of People Involved in Fatality </vt:lpstr>
      <vt:lpstr>    Analysis 3.1: Investigating Effect of Visibility on Fatality </vt:lpstr>
      <vt:lpstr>    Analysis 3.2: Investigating road conditions and Vehicle type with fatality  </vt:lpstr>
      <vt:lpstr>    Analysis 3.3: Investigating Location coordinates with fatality </vt:lpstr>
      <vt:lpstr>Analysis 4:  Location and lighting analysis  </vt:lpstr>
      <vt:lpstr>Recommendations</vt:lpstr>
      <vt:lpstr>Appendix 1: SAS Code</vt:lpstr>
      <vt:lpstr>Appendix 2: Decision tree </vt:lpstr>
    </vt:vector>
  </TitlesOfParts>
  <Company/>
  <LinksUpToDate>false</LinksUpToDate>
  <CharactersWithSpaces>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Project Capstone</dc:title>
  <dc:subject/>
  <dc:creator/>
  <cp:keywords/>
  <dc:description/>
  <cp:lastModifiedBy/>
  <cp:revision>1</cp:revision>
  <dcterms:created xsi:type="dcterms:W3CDTF">2020-02-21T21:43:00Z</dcterms:created>
  <dcterms:modified xsi:type="dcterms:W3CDTF">2020-03-08T16:36:00Z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